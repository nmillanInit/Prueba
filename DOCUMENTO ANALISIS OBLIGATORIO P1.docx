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A925F4" w:rsidR="00505622" w:rsidP="00505622" w:rsidRDefault="00505622" w14:paraId="4CB39934" w14:textId="6693D486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:rsidRPr="00A925F4" w:rsidR="00505622" w:rsidP="00505622" w:rsidRDefault="00505622" w14:paraId="2109414D" w14:textId="77777777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:rsidRPr="008E5B43" w:rsidR="00505622" w:rsidP="008E5B43" w:rsidRDefault="008E5B43" w14:paraId="7B1ADF8A" w14:textId="77777777">
      <w:pPr>
        <w:pStyle w:val="Sinespaciado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:rsidR="00505622" w:rsidP="00505622" w:rsidRDefault="00505622" w14:paraId="50FEB6A8" w14:textId="77777777">
      <w:pPr>
        <w:jc w:val="center"/>
      </w:pPr>
    </w:p>
    <w:p w:rsidR="00505622" w:rsidP="00505622" w:rsidRDefault="00505622" w14:paraId="56B218E1" w14:textId="77777777">
      <w:pPr>
        <w:jc w:val="center"/>
      </w:pPr>
    </w:p>
    <w:p w:rsidR="00505622" w:rsidP="00505622" w:rsidRDefault="00505622" w14:paraId="09716561" w14:textId="77777777">
      <w:pPr>
        <w:jc w:val="center"/>
      </w:pPr>
    </w:p>
    <w:p w:rsidR="00505622" w:rsidP="00505622" w:rsidRDefault="00505622" w14:paraId="5E4AF475" w14:textId="77777777">
      <w:pPr>
        <w:jc w:val="center"/>
      </w:pPr>
    </w:p>
    <w:p w:rsidR="00505622" w:rsidP="00505622" w:rsidRDefault="004552A2" w14:paraId="7C910B82" w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OBLIGATORIO PROGRAMACION 1</w:t>
      </w:r>
    </w:p>
    <w:p w:rsidRPr="00505622" w:rsidR="004552A2" w:rsidP="00505622" w:rsidRDefault="007A1A65" w14:paraId="637386B7" w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DOCUMENTO DE ANÁ</w:t>
      </w:r>
      <w:r w:rsidR="004552A2">
        <w:rPr>
          <w:b/>
          <w:sz w:val="40"/>
          <w:szCs w:val="40"/>
        </w:rPr>
        <w:t>LISIS</w:t>
      </w:r>
    </w:p>
    <w:p w:rsidR="00505622" w:rsidP="00505622" w:rsidRDefault="00505622" w14:paraId="62040A7F" w14:textId="77777777">
      <w:pPr>
        <w:jc w:val="center"/>
      </w:pPr>
    </w:p>
    <w:p w:rsidR="00505622" w:rsidP="00505622" w:rsidRDefault="00505622" w14:paraId="5013992E" w14:textId="77777777">
      <w:pPr>
        <w:jc w:val="center"/>
      </w:pPr>
    </w:p>
    <w:p w:rsidR="00505622" w:rsidP="00505622" w:rsidRDefault="00CC0C71" w14:paraId="1AE85AE5" w14:textId="389D08F8">
      <w:pPr>
        <w:jc w:val="center"/>
      </w:pPr>
      <w:r>
        <w:rPr>
          <w:b/>
          <w:noProof/>
          <w:sz w:val="40"/>
          <w:szCs w:val="40"/>
        </w:rPr>
        <w:drawing>
          <wp:inline distT="0" distB="0" distL="0" distR="0" wp14:anchorId="19DDEAD7" wp14:editId="17E1FFC8">
            <wp:extent cx="2800350" cy="2800350"/>
            <wp:effectExtent l="0" t="0" r="0" b="0"/>
            <wp:docPr id="1230671108" name="Imagen 1" descr="Hombre sonriendo con len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71108" name="Imagen 1" descr="Hombre sonriendo con lente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22" w:rsidP="00505622" w:rsidRDefault="00505622" w14:paraId="5EF3CD38" w14:textId="1C23D245">
      <w:pPr>
        <w:jc w:val="center"/>
        <w:rPr>
          <w:b/>
        </w:rPr>
      </w:pPr>
      <w:r w:rsidRPr="00505622">
        <w:rPr>
          <w:b/>
        </w:rPr>
        <w:t>[</w:t>
      </w:r>
      <w:r w:rsidR="00147E4D">
        <w:rPr>
          <w:b/>
        </w:rPr>
        <w:t xml:space="preserve">Franco </w:t>
      </w:r>
      <w:proofErr w:type="spellStart"/>
      <w:r w:rsidR="00147E4D">
        <w:rPr>
          <w:b/>
        </w:rPr>
        <w:t>Brajús</w:t>
      </w:r>
      <w:proofErr w:type="spellEnd"/>
      <w:r w:rsidR="007A1A65">
        <w:rPr>
          <w:b/>
        </w:rPr>
        <w:t xml:space="preserve"> –</w:t>
      </w:r>
      <w:r w:rsidR="00147E4D">
        <w:rPr>
          <w:b/>
        </w:rPr>
        <w:t xml:space="preserve"> </w:t>
      </w:r>
      <w:r w:rsidRPr="00147E4D" w:rsidR="00147E4D">
        <w:rPr>
          <w:b/>
        </w:rPr>
        <w:t>335305</w:t>
      </w:r>
      <w:r w:rsidR="007A1A65">
        <w:rPr>
          <w:b/>
        </w:rPr>
        <w:t>]</w:t>
      </w:r>
    </w:p>
    <w:p w:rsidR="007E4887" w:rsidP="0063289F" w:rsidRDefault="007E4887" w14:paraId="5DC7A7EE" w14:textId="77777777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A0B2FBA" wp14:editId="541E60E4">
            <wp:extent cx="3037434" cy="2783205"/>
            <wp:effectExtent l="0" t="0" r="0" b="0"/>
            <wp:docPr id="1895665255" name="Imagen 2" descr="Hombre sentado sonrie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65255" name="Imagen 2" descr="Hombre sentado sonrie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79"/>
                    <a:stretch/>
                  </pic:blipFill>
                  <pic:spPr bwMode="auto">
                    <a:xfrm>
                      <a:off x="0" y="0"/>
                      <a:ext cx="3037840" cy="27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5622">
        <w:rPr>
          <w:b/>
        </w:rPr>
        <w:t xml:space="preserve"> </w:t>
      </w:r>
    </w:p>
    <w:p w:rsidRPr="00505622" w:rsidR="0063289F" w:rsidP="0063289F" w:rsidRDefault="0063289F" w14:paraId="1A6AB93A" w14:textId="1E0C6D3E">
      <w:pPr>
        <w:jc w:val="center"/>
        <w:rPr>
          <w:b/>
        </w:rPr>
      </w:pPr>
      <w:r w:rsidRPr="00505622">
        <w:rPr>
          <w:b/>
        </w:rPr>
        <w:t>[</w:t>
      </w:r>
      <w:r w:rsidR="00147E4D">
        <w:rPr>
          <w:b/>
        </w:rPr>
        <w:t>Nicolai Millán</w:t>
      </w:r>
      <w:r w:rsidR="007A1A65">
        <w:rPr>
          <w:b/>
        </w:rPr>
        <w:t xml:space="preserve"> –</w:t>
      </w:r>
      <w:r w:rsidR="00147E4D">
        <w:rPr>
          <w:b/>
        </w:rPr>
        <w:t xml:space="preserve"> 340556</w:t>
      </w:r>
      <w:r w:rsidR="007A1A65">
        <w:rPr>
          <w:b/>
        </w:rPr>
        <w:t>]</w:t>
      </w:r>
    </w:p>
    <w:p w:rsidR="004552A2" w:rsidP="00505622" w:rsidRDefault="004552A2" w14:paraId="0B50B1FA" w14:textId="77777777">
      <w:pPr>
        <w:jc w:val="center"/>
        <w:rPr>
          <w:b/>
        </w:rPr>
      </w:pPr>
    </w:p>
    <w:p w:rsidR="004552A2" w:rsidP="00505622" w:rsidRDefault="004552A2" w14:paraId="31C8775F" w14:textId="50B9FA87">
      <w:pPr>
        <w:jc w:val="center"/>
        <w:rPr>
          <w:b/>
        </w:rPr>
      </w:pPr>
      <w:r>
        <w:rPr>
          <w:b/>
        </w:rPr>
        <w:t>[</w:t>
      </w:r>
      <w:r w:rsidR="00147E4D">
        <w:rPr>
          <w:b/>
        </w:rPr>
        <w:t>N1E</w:t>
      </w:r>
      <w:r>
        <w:rPr>
          <w:b/>
        </w:rPr>
        <w:t>]</w:t>
      </w:r>
    </w:p>
    <w:p w:rsidR="00505622" w:rsidP="00505622" w:rsidRDefault="003563B8" w14:paraId="72985026" w14:textId="243CA77E">
      <w:pPr>
        <w:jc w:val="center"/>
        <w:rPr>
          <w:b/>
        </w:rPr>
      </w:pPr>
      <w:r>
        <w:rPr>
          <w:b/>
        </w:rPr>
        <w:t>Docente</w:t>
      </w:r>
      <w:r w:rsidRPr="00505622" w:rsidR="00505622">
        <w:rPr>
          <w:b/>
        </w:rPr>
        <w:t>: [</w:t>
      </w:r>
      <w:r w:rsidR="00147E4D">
        <w:rPr>
          <w:b/>
        </w:rPr>
        <w:t xml:space="preserve">Mauro Gastón </w:t>
      </w:r>
      <w:proofErr w:type="spellStart"/>
      <w:r w:rsidR="00147E4D">
        <w:rPr>
          <w:b/>
        </w:rPr>
        <w:t>Nacimento</w:t>
      </w:r>
      <w:proofErr w:type="spellEnd"/>
      <w:r w:rsidR="00147E4D">
        <w:rPr>
          <w:b/>
        </w:rPr>
        <w:t xml:space="preserve"> Botta</w:t>
      </w:r>
      <w:r w:rsidRPr="00505622" w:rsidR="00505622">
        <w:rPr>
          <w:b/>
        </w:rPr>
        <w:t>]</w:t>
      </w:r>
    </w:p>
    <w:p w:rsidRPr="00505622" w:rsidR="008E5B43" w:rsidP="00505622" w:rsidRDefault="008E5B43" w14:paraId="5847BD6F" w14:textId="17C9BC57">
      <w:pPr>
        <w:jc w:val="center"/>
        <w:rPr>
          <w:b/>
        </w:rPr>
      </w:pPr>
      <w:r>
        <w:rPr>
          <w:b/>
        </w:rPr>
        <w:t>[</w:t>
      </w:r>
      <w:r w:rsidR="00147E4D">
        <w:rPr>
          <w:b/>
        </w:rPr>
        <w:t>Analista en tecnologías de la información</w:t>
      </w:r>
      <w:r>
        <w:rPr>
          <w:b/>
        </w:rPr>
        <w:t>]</w:t>
      </w:r>
    </w:p>
    <w:p w:rsidR="007A1A65" w:rsidP="00505622" w:rsidRDefault="007A1A65" w14:paraId="533B4070" w14:textId="77777777">
      <w:pPr>
        <w:jc w:val="center"/>
        <w:rPr>
          <w:b/>
        </w:rPr>
      </w:pPr>
    </w:p>
    <w:p w:rsidR="00505622" w:rsidP="341161D1" w:rsidRDefault="00505622" w14:paraId="2323DEDB" w14:textId="02145AAA">
      <w:pPr>
        <w:jc w:val="center"/>
        <w:rPr>
          <w:b/>
          <w:bCs/>
        </w:rPr>
      </w:pPr>
      <w:r w:rsidRPr="341161D1">
        <w:rPr>
          <w:b/>
          <w:bCs/>
        </w:rPr>
        <w:t>[</w:t>
      </w:r>
      <w:r w:rsidRPr="341161D1" w:rsidR="004552A2">
        <w:rPr>
          <w:b/>
          <w:bCs/>
        </w:rPr>
        <w:t xml:space="preserve">Fecha de entrega </w:t>
      </w:r>
      <w:r w:rsidRPr="341161D1" w:rsidR="007A1A65">
        <w:rPr>
          <w:b/>
          <w:bCs/>
        </w:rPr>
        <w:t xml:space="preserve">del documento </w:t>
      </w:r>
      <w:r w:rsidRPr="341161D1" w:rsidR="004552A2">
        <w:rPr>
          <w:b/>
          <w:bCs/>
        </w:rPr>
        <w:t>(</w:t>
      </w:r>
      <w:r w:rsidRPr="341161D1" w:rsidR="774E28E4">
        <w:rPr>
          <w:b/>
          <w:bCs/>
        </w:rPr>
        <w:t>29</w:t>
      </w:r>
      <w:r w:rsidRPr="341161D1" w:rsidR="004552A2">
        <w:rPr>
          <w:b/>
          <w:bCs/>
        </w:rPr>
        <w:t>-</w:t>
      </w:r>
      <w:r w:rsidRPr="341161D1" w:rsidR="0CFD486E">
        <w:rPr>
          <w:b/>
          <w:bCs/>
        </w:rPr>
        <w:t>05</w:t>
      </w:r>
      <w:r w:rsidRPr="341161D1" w:rsidR="004552A2">
        <w:rPr>
          <w:b/>
          <w:bCs/>
        </w:rPr>
        <w:t>-</w:t>
      </w:r>
      <w:r w:rsidRPr="341161D1" w:rsidR="7E96DC8C">
        <w:rPr>
          <w:b/>
          <w:bCs/>
        </w:rPr>
        <w:t>2025</w:t>
      </w:r>
      <w:r w:rsidRPr="341161D1" w:rsidR="004552A2">
        <w:rPr>
          <w:b/>
          <w:bCs/>
        </w:rPr>
        <w:t>)</w:t>
      </w:r>
      <w:r w:rsidRPr="341161D1">
        <w:rPr>
          <w:b/>
          <w:bCs/>
        </w:rPr>
        <w:t>]</w:t>
      </w:r>
    </w:p>
    <w:p w:rsidRPr="00A05B82" w:rsidR="00505622" w:rsidP="00A05B82" w:rsidRDefault="0063289F" w14:paraId="32294D0E" w14:textId="77777777">
      <w:pPr>
        <w:pStyle w:val="TituloNoIndice"/>
      </w:pPr>
      <w:r w:rsidRPr="00450F51">
        <w:t>Índice</w:t>
      </w:r>
    </w:p>
    <w:sdt>
      <w:sdtPr>
        <w:id w:val="2106951870"/>
        <w:docPartObj>
          <w:docPartGallery w:val="Table of Contents"/>
          <w:docPartUnique/>
        </w:docPartObj>
        <w:rPr>
          <w:rFonts w:ascii="Times New Roman" w:hAnsi="Times New Roman" w:eastAsia="Calibri" w:cs="" w:eastAsiaTheme="minorAscii" w:cstheme="minorBidi"/>
          <w:b w:val="0"/>
          <w:bCs w:val="0"/>
          <w:color w:val="auto"/>
          <w:sz w:val="24"/>
          <w:szCs w:val="24"/>
          <w:lang w:val="es-UY"/>
        </w:rPr>
      </w:sdtPr>
      <w:sdtContent>
        <w:p w:rsidR="000F1E36" w:rsidRDefault="000F1E36" w14:paraId="757DCF39" w14:textId="77777777">
          <w:pPr>
            <w:pStyle w:val="TtuloTDC"/>
          </w:pPr>
        </w:p>
        <w:p w:rsidR="007A1A65" w:rsidP="341161D1" w:rsidRDefault="341161D1" w14:paraId="7683C64C" w14:textId="1BD55047">
          <w:pPr>
            <w:pStyle w:val="TDC1"/>
            <w:tabs>
              <w:tab w:val="clear" w:pos="8494"/>
              <w:tab w:val="left" w:pos="480"/>
              <w:tab w:val="right" w:leader="dot" w:pos="8490"/>
            </w:tabs>
            <w:rPr>
              <w:rStyle w:val="Hipervnculo"/>
              <w:noProof/>
              <w:lang w:eastAsia="es-UY"/>
            </w:rPr>
          </w:pPr>
          <w:r>
            <w:fldChar w:fldCharType="begin"/>
          </w:r>
          <w:r w:rsidR="008726EF">
            <w:instrText>TOC \o "1-3" \z \u \h</w:instrText>
          </w:r>
          <w:r>
            <w:fldChar w:fldCharType="separate"/>
          </w:r>
          <w:hyperlink w:anchor="_Toc1908977641">
            <w:r w:rsidRPr="341161D1">
              <w:rPr>
                <w:rStyle w:val="Hipervnculo"/>
              </w:rPr>
              <w:t>1.</w:t>
            </w:r>
            <w:r w:rsidR="008726EF">
              <w:tab/>
            </w:r>
            <w:r w:rsidRPr="341161D1">
              <w:rPr>
                <w:rStyle w:val="Hipervnculo"/>
              </w:rPr>
              <w:t>Descripción general del problema a resolver</w:t>
            </w:r>
            <w:r w:rsidR="008726EF">
              <w:tab/>
            </w:r>
            <w:r w:rsidR="008726EF">
              <w:fldChar w:fldCharType="begin"/>
            </w:r>
            <w:r w:rsidR="008726EF">
              <w:instrText>PAGEREF _Toc1908977641 \h</w:instrText>
            </w:r>
            <w:r w:rsidR="008726EF">
              <w:fldChar w:fldCharType="separate"/>
            </w:r>
            <w:r w:rsidRPr="341161D1">
              <w:rPr>
                <w:rStyle w:val="Hipervnculo"/>
              </w:rPr>
              <w:t>2</w:t>
            </w:r>
            <w:r w:rsidR="008726EF">
              <w:fldChar w:fldCharType="end"/>
            </w:r>
          </w:hyperlink>
        </w:p>
        <w:p w:rsidR="007A1A65" w:rsidP="341161D1" w:rsidRDefault="341161D1" w14:paraId="385B56E8" w14:textId="7D884A50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  <w:noProof/>
              <w:lang w:eastAsia="es-UY"/>
            </w:rPr>
          </w:pPr>
          <w:hyperlink w:anchor="_Toc726189873">
            <w:r w:rsidRPr="341161D1">
              <w:rPr>
                <w:rStyle w:val="Hipervnculo"/>
              </w:rPr>
              <w:t>1.1.</w:t>
            </w:r>
            <w:r w:rsidR="007A1A65">
              <w:tab/>
            </w:r>
            <w:r w:rsidRPr="341161D1">
              <w:rPr>
                <w:rStyle w:val="Hipervnculo"/>
              </w:rPr>
              <w:t>Tipos de usuario del sistema</w:t>
            </w:r>
            <w:r w:rsidR="007A1A65">
              <w:tab/>
            </w:r>
            <w:r w:rsidR="007A1A65">
              <w:fldChar w:fldCharType="begin"/>
            </w:r>
            <w:r w:rsidR="007A1A65">
              <w:instrText>PAGEREF _Toc726189873 \h</w:instrText>
            </w:r>
            <w:r w:rsidR="007A1A65">
              <w:fldChar w:fldCharType="separate"/>
            </w:r>
            <w:r w:rsidRPr="341161D1">
              <w:rPr>
                <w:rStyle w:val="Hipervnculo"/>
              </w:rPr>
              <w:t>3</w:t>
            </w:r>
            <w:r w:rsidR="007A1A65">
              <w:fldChar w:fldCharType="end"/>
            </w:r>
          </w:hyperlink>
        </w:p>
        <w:p w:rsidR="007A1A65" w:rsidP="341161D1" w:rsidRDefault="341161D1" w14:paraId="2321E184" w14:textId="37D26926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  <w:noProof/>
              <w:lang w:eastAsia="es-UY"/>
            </w:rPr>
          </w:pPr>
          <w:hyperlink w:anchor="_Toc877587089">
            <w:r w:rsidRPr="341161D1">
              <w:rPr>
                <w:rStyle w:val="Hipervnculo"/>
              </w:rPr>
              <w:t>1.2.</w:t>
            </w:r>
            <w:r w:rsidR="007A1A65">
              <w:tab/>
            </w:r>
            <w:r w:rsidRPr="341161D1">
              <w:rPr>
                <w:rStyle w:val="Hipervnculo"/>
              </w:rPr>
              <w:t>Listado de funcionalidades</w:t>
            </w:r>
            <w:r w:rsidR="007A1A65">
              <w:tab/>
            </w:r>
            <w:r w:rsidR="007A1A65">
              <w:fldChar w:fldCharType="begin"/>
            </w:r>
            <w:r w:rsidR="007A1A65">
              <w:instrText>PAGEREF _Toc877587089 \h</w:instrText>
            </w:r>
            <w:r w:rsidR="007A1A65">
              <w:fldChar w:fldCharType="separate"/>
            </w:r>
            <w:r w:rsidRPr="341161D1">
              <w:rPr>
                <w:rStyle w:val="Hipervnculo"/>
              </w:rPr>
              <w:t>3</w:t>
            </w:r>
            <w:r w:rsidR="007A1A65">
              <w:fldChar w:fldCharType="end"/>
            </w:r>
          </w:hyperlink>
        </w:p>
        <w:p w:rsidR="007A1A65" w:rsidP="341161D1" w:rsidRDefault="341161D1" w14:paraId="65D5599F" w14:textId="20DA14A3">
          <w:pPr>
            <w:pStyle w:val="TDC1"/>
            <w:tabs>
              <w:tab w:val="clear" w:pos="8494"/>
              <w:tab w:val="left" w:pos="480"/>
              <w:tab w:val="right" w:leader="dot" w:pos="8490"/>
            </w:tabs>
            <w:rPr>
              <w:rStyle w:val="Hipervnculo"/>
              <w:noProof/>
              <w:lang w:eastAsia="es-UY"/>
            </w:rPr>
          </w:pPr>
          <w:hyperlink w:anchor="_Toc10060252">
            <w:r w:rsidRPr="341161D1">
              <w:rPr>
                <w:rStyle w:val="Hipervnculo"/>
              </w:rPr>
              <w:t>2.</w:t>
            </w:r>
            <w:r w:rsidR="007A1A65">
              <w:tab/>
            </w:r>
            <w:r w:rsidRPr="341161D1">
              <w:rPr>
                <w:rStyle w:val="Hipervnculo"/>
              </w:rPr>
              <w:t>Detalle de Funcionalidades</w:t>
            </w:r>
            <w:r w:rsidR="007A1A65">
              <w:tab/>
            </w:r>
            <w:r w:rsidR="007A1A65">
              <w:fldChar w:fldCharType="begin"/>
            </w:r>
            <w:r w:rsidR="007A1A65">
              <w:instrText>PAGEREF _Toc10060252 \h</w:instrText>
            </w:r>
            <w:r w:rsidR="007A1A65">
              <w:fldChar w:fldCharType="separate"/>
            </w:r>
            <w:r w:rsidRPr="341161D1">
              <w:rPr>
                <w:rStyle w:val="Hipervnculo"/>
              </w:rPr>
              <w:t>3</w:t>
            </w:r>
            <w:r w:rsidR="007A1A65">
              <w:fldChar w:fldCharType="end"/>
            </w:r>
          </w:hyperlink>
        </w:p>
        <w:p w:rsidR="007A1A65" w:rsidP="341161D1" w:rsidRDefault="341161D1" w14:paraId="44DC0C57" w14:textId="0E3D5AFE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  <w:noProof/>
              <w:lang w:eastAsia="es-UY"/>
            </w:rPr>
          </w:pPr>
          <w:hyperlink w:anchor="_Toc321371481">
            <w:r w:rsidRPr="341161D1">
              <w:rPr>
                <w:rStyle w:val="Hipervnculo"/>
              </w:rPr>
              <w:t>2.1</w:t>
            </w:r>
            <w:r w:rsidR="007A1A65">
              <w:tab/>
            </w:r>
            <w:r w:rsidRPr="341161D1">
              <w:rPr>
                <w:rStyle w:val="Hipervnculo"/>
              </w:rPr>
              <w:t>F01 – Registro en la plataforma (Cliente)</w:t>
            </w:r>
            <w:r w:rsidR="007A1A65">
              <w:tab/>
            </w:r>
            <w:r w:rsidR="007A1A65">
              <w:fldChar w:fldCharType="begin"/>
            </w:r>
            <w:r w:rsidR="007A1A65">
              <w:instrText>PAGEREF _Toc321371481 \h</w:instrText>
            </w:r>
            <w:r w:rsidR="007A1A65">
              <w:fldChar w:fldCharType="separate"/>
            </w:r>
            <w:r w:rsidRPr="341161D1">
              <w:rPr>
                <w:rStyle w:val="Hipervnculo"/>
              </w:rPr>
              <w:t>4</w:t>
            </w:r>
            <w:r w:rsidR="007A1A65">
              <w:fldChar w:fldCharType="end"/>
            </w:r>
          </w:hyperlink>
        </w:p>
        <w:p w:rsidR="007A1A65" w:rsidP="341161D1" w:rsidRDefault="341161D1" w14:paraId="48D24ECE" w14:textId="241B418C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  <w:noProof/>
              <w:lang w:eastAsia="es-UY"/>
            </w:rPr>
          </w:pPr>
          <w:hyperlink w:anchor="_Toc1844090490">
            <w:r w:rsidRPr="341161D1">
              <w:rPr>
                <w:rStyle w:val="Hipervnculo"/>
              </w:rPr>
              <w:t>2.1.1</w:t>
            </w:r>
            <w:r w:rsidR="007A1A65">
              <w:tab/>
            </w:r>
            <w:r w:rsidRPr="341161D1">
              <w:rPr>
                <w:rStyle w:val="Hipervnculo"/>
              </w:rPr>
              <w:t>Acceso</w:t>
            </w:r>
            <w:r w:rsidR="007A1A65">
              <w:tab/>
            </w:r>
            <w:r w:rsidR="007A1A65">
              <w:fldChar w:fldCharType="begin"/>
            </w:r>
            <w:r w:rsidR="007A1A65">
              <w:instrText>PAGEREF _Toc1844090490 \h</w:instrText>
            </w:r>
            <w:r w:rsidR="007A1A65">
              <w:fldChar w:fldCharType="separate"/>
            </w:r>
            <w:r w:rsidRPr="341161D1">
              <w:rPr>
                <w:rStyle w:val="Hipervnculo"/>
              </w:rPr>
              <w:t>4</w:t>
            </w:r>
            <w:r w:rsidR="007A1A65">
              <w:fldChar w:fldCharType="end"/>
            </w:r>
          </w:hyperlink>
        </w:p>
        <w:p w:rsidR="007A1A65" w:rsidP="341161D1" w:rsidRDefault="341161D1" w14:paraId="47260F93" w14:textId="1164F247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  <w:noProof/>
              <w:lang w:eastAsia="es-UY"/>
            </w:rPr>
          </w:pPr>
          <w:hyperlink w:anchor="_Toc2034066082">
            <w:r w:rsidRPr="341161D1">
              <w:rPr>
                <w:rStyle w:val="Hipervnculo"/>
              </w:rPr>
              <w:t>2.1.2</w:t>
            </w:r>
            <w:r w:rsidR="007A1A65">
              <w:tab/>
            </w:r>
            <w:r w:rsidRPr="341161D1">
              <w:rPr>
                <w:rStyle w:val="Hipervnculo"/>
              </w:rPr>
              <w:t>Descripción</w:t>
            </w:r>
            <w:r w:rsidR="007A1A65">
              <w:tab/>
            </w:r>
            <w:r w:rsidR="007A1A65">
              <w:fldChar w:fldCharType="begin"/>
            </w:r>
            <w:r w:rsidR="007A1A65">
              <w:instrText>PAGEREF _Toc2034066082 \h</w:instrText>
            </w:r>
            <w:r w:rsidR="007A1A65">
              <w:fldChar w:fldCharType="separate"/>
            </w:r>
            <w:r w:rsidRPr="341161D1">
              <w:rPr>
                <w:rStyle w:val="Hipervnculo"/>
              </w:rPr>
              <w:t>4</w:t>
            </w:r>
            <w:r w:rsidR="007A1A65">
              <w:fldChar w:fldCharType="end"/>
            </w:r>
          </w:hyperlink>
        </w:p>
        <w:p w:rsidR="007A1A65" w:rsidP="341161D1" w:rsidRDefault="341161D1" w14:paraId="1A3052F8" w14:textId="479C6566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  <w:noProof/>
              <w:lang w:eastAsia="es-UY"/>
            </w:rPr>
          </w:pPr>
          <w:hyperlink w:anchor="_Toc1935310104">
            <w:r w:rsidRPr="341161D1">
              <w:rPr>
                <w:rStyle w:val="Hipervnculo"/>
              </w:rPr>
              <w:t>2.1.3</w:t>
            </w:r>
            <w:r w:rsidR="007A1A65">
              <w:tab/>
            </w:r>
            <w:r w:rsidRPr="341161D1">
              <w:rPr>
                <w:rStyle w:val="Hipervnculo"/>
              </w:rPr>
              <w:t>Interfaz de usuario</w:t>
            </w:r>
            <w:r w:rsidR="007A1A65">
              <w:tab/>
            </w:r>
            <w:r w:rsidR="007A1A65">
              <w:fldChar w:fldCharType="begin"/>
            </w:r>
            <w:r w:rsidR="007A1A65">
              <w:instrText>PAGEREF _Toc1935310104 \h</w:instrText>
            </w:r>
            <w:r w:rsidR="007A1A65">
              <w:fldChar w:fldCharType="separate"/>
            </w:r>
            <w:r w:rsidRPr="341161D1">
              <w:rPr>
                <w:rStyle w:val="Hipervnculo"/>
              </w:rPr>
              <w:t>4</w:t>
            </w:r>
            <w:r w:rsidR="007A1A65">
              <w:fldChar w:fldCharType="end"/>
            </w:r>
          </w:hyperlink>
        </w:p>
        <w:p w:rsidR="007A1A65" w:rsidP="341161D1" w:rsidRDefault="341161D1" w14:paraId="4AEBC265" w14:textId="0E8FACD0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  <w:noProof/>
              <w:lang w:eastAsia="es-UY"/>
            </w:rPr>
          </w:pPr>
          <w:hyperlink w:anchor="_Toc21579213">
            <w:r w:rsidRPr="341161D1">
              <w:rPr>
                <w:rStyle w:val="Hipervnculo"/>
              </w:rPr>
              <w:t>2.1.4</w:t>
            </w:r>
            <w:r w:rsidR="007A1A65">
              <w:tab/>
            </w:r>
            <w:r w:rsidRPr="341161D1">
              <w:rPr>
                <w:rStyle w:val="Hipervnculo"/>
              </w:rPr>
              <w:t>Validaciones</w:t>
            </w:r>
            <w:r w:rsidR="007A1A65">
              <w:tab/>
            </w:r>
            <w:r w:rsidR="007A1A65">
              <w:fldChar w:fldCharType="begin"/>
            </w:r>
            <w:r w:rsidR="007A1A65">
              <w:instrText>PAGEREF _Toc21579213 \h</w:instrText>
            </w:r>
            <w:r w:rsidR="007A1A65">
              <w:fldChar w:fldCharType="separate"/>
            </w:r>
            <w:r w:rsidRPr="341161D1">
              <w:rPr>
                <w:rStyle w:val="Hipervnculo"/>
              </w:rPr>
              <w:t>4</w:t>
            </w:r>
            <w:r w:rsidR="007A1A65">
              <w:fldChar w:fldCharType="end"/>
            </w:r>
          </w:hyperlink>
        </w:p>
        <w:p w:rsidR="341161D1" w:rsidP="341161D1" w:rsidRDefault="341161D1" w14:paraId="497BBF3C" w14:textId="649E5C04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</w:rPr>
          </w:pPr>
          <w:hyperlink w:anchor="_Toc1048961359">
            <w:r w:rsidRPr="341161D1">
              <w:rPr>
                <w:rStyle w:val="Hipervnculo"/>
              </w:rPr>
              <w:t>2.2</w:t>
            </w:r>
            <w:r>
              <w:tab/>
            </w:r>
            <w:r w:rsidRPr="341161D1">
              <w:rPr>
                <w:rStyle w:val="Hipervnculo"/>
              </w:rPr>
              <w:t>F02 – Ingreso a la plataforma</w:t>
            </w:r>
            <w:r>
              <w:tab/>
            </w:r>
            <w:r>
              <w:fldChar w:fldCharType="begin"/>
            </w:r>
            <w:r>
              <w:instrText>PAGEREF _Toc1048961359 \h</w:instrText>
            </w:r>
            <w:r>
              <w:fldChar w:fldCharType="separate"/>
            </w:r>
            <w:r w:rsidRPr="341161D1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341161D1" w:rsidP="341161D1" w:rsidRDefault="341161D1" w14:paraId="5FF6CE68" w14:textId="4EC26CBF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2078441727">
            <w:r w:rsidRPr="341161D1">
              <w:rPr>
                <w:rStyle w:val="Hipervnculo"/>
              </w:rPr>
              <w:t>2.2.1</w:t>
            </w:r>
            <w:r>
              <w:tab/>
            </w:r>
            <w:r w:rsidRPr="341161D1">
              <w:rPr>
                <w:rStyle w:val="Hipervnculo"/>
              </w:rPr>
              <w:t>Acceso</w:t>
            </w:r>
            <w:r>
              <w:tab/>
            </w:r>
            <w:r>
              <w:fldChar w:fldCharType="begin"/>
            </w:r>
            <w:r>
              <w:instrText>PAGEREF _Toc2078441727 \h</w:instrText>
            </w:r>
            <w:r>
              <w:fldChar w:fldCharType="separate"/>
            </w:r>
            <w:r w:rsidRPr="341161D1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341161D1" w:rsidP="341161D1" w:rsidRDefault="341161D1" w14:paraId="27FF3A8F" w14:textId="40742081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037999275">
            <w:r w:rsidRPr="341161D1">
              <w:rPr>
                <w:rStyle w:val="Hipervnculo"/>
              </w:rPr>
              <w:t>2.2.2</w:t>
            </w:r>
            <w:r>
              <w:tab/>
            </w:r>
            <w:r w:rsidRPr="341161D1">
              <w:rPr>
                <w:rStyle w:val="Hipervnculo"/>
              </w:rPr>
              <w:t>Descripción</w:t>
            </w:r>
            <w:r>
              <w:tab/>
            </w:r>
            <w:r>
              <w:fldChar w:fldCharType="begin"/>
            </w:r>
            <w:r>
              <w:instrText>PAGEREF _Toc1037999275 \h</w:instrText>
            </w:r>
            <w:r>
              <w:fldChar w:fldCharType="separate"/>
            </w:r>
            <w:r w:rsidRPr="341161D1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341161D1" w:rsidP="341161D1" w:rsidRDefault="341161D1" w14:paraId="6C856137" w14:textId="294008BE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691925394">
            <w:r w:rsidRPr="341161D1">
              <w:rPr>
                <w:rStyle w:val="Hipervnculo"/>
              </w:rPr>
              <w:t>2.2.3</w:t>
            </w:r>
            <w:r>
              <w:tab/>
            </w:r>
            <w:r w:rsidRPr="341161D1">
              <w:rPr>
                <w:rStyle w:val="Hipervnculo"/>
              </w:rPr>
              <w:t>Interfaz de usuario</w:t>
            </w:r>
            <w:r>
              <w:tab/>
            </w:r>
            <w:r>
              <w:fldChar w:fldCharType="begin"/>
            </w:r>
            <w:r>
              <w:instrText>PAGEREF _Toc691925394 \h</w:instrText>
            </w:r>
            <w:r>
              <w:fldChar w:fldCharType="separate"/>
            </w:r>
            <w:r w:rsidRPr="341161D1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341161D1" w:rsidP="341161D1" w:rsidRDefault="341161D1" w14:paraId="369823E9" w14:textId="3B100D67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339348097">
            <w:r w:rsidRPr="341161D1">
              <w:rPr>
                <w:rStyle w:val="Hipervnculo"/>
              </w:rPr>
              <w:t>2.2.4</w:t>
            </w:r>
            <w:r>
              <w:tab/>
            </w:r>
            <w:r w:rsidRPr="341161D1">
              <w:rPr>
                <w:rStyle w:val="Hipervnculo"/>
              </w:rPr>
              <w:t>Validaciones</w:t>
            </w:r>
            <w:r>
              <w:tab/>
            </w:r>
            <w:r>
              <w:fldChar w:fldCharType="begin"/>
            </w:r>
            <w:r>
              <w:instrText>PAGEREF _Toc1339348097 \h</w:instrText>
            </w:r>
            <w:r>
              <w:fldChar w:fldCharType="separate"/>
            </w:r>
            <w:r w:rsidRPr="341161D1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341161D1" w:rsidP="341161D1" w:rsidRDefault="341161D1" w14:paraId="44BE6E3C" w14:textId="60C71026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599580903">
            <w:r w:rsidRPr="341161D1">
              <w:rPr>
                <w:rStyle w:val="Hipervnculo"/>
              </w:rPr>
              <w:t>2.2.5</w:t>
            </w:r>
            <w:r>
              <w:tab/>
            </w:r>
            <w:r w:rsidRPr="341161D1">
              <w:rPr>
                <w:rStyle w:val="Hipervnculo"/>
              </w:rPr>
              <w:t>Interfaz de usuario</w:t>
            </w:r>
            <w:r>
              <w:tab/>
            </w:r>
            <w:r>
              <w:fldChar w:fldCharType="begin"/>
            </w:r>
            <w:r>
              <w:instrText>PAGEREF _Toc599580903 \h</w:instrText>
            </w:r>
            <w:r>
              <w:fldChar w:fldCharType="separate"/>
            </w:r>
            <w:r w:rsidRPr="341161D1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341161D1" w:rsidP="341161D1" w:rsidRDefault="341161D1" w14:paraId="3965DEC7" w14:textId="5388D14F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804039006">
            <w:r w:rsidRPr="341161D1">
              <w:rPr>
                <w:rStyle w:val="Hipervnculo"/>
              </w:rPr>
              <w:t>2.2.6</w:t>
            </w:r>
            <w:r>
              <w:tab/>
            </w:r>
            <w:r w:rsidRPr="341161D1">
              <w:rPr>
                <w:rStyle w:val="Hipervnculo"/>
              </w:rPr>
              <w:t>Validaciones</w:t>
            </w:r>
            <w:r>
              <w:tab/>
            </w:r>
            <w:r>
              <w:fldChar w:fldCharType="begin"/>
            </w:r>
            <w:r>
              <w:instrText>PAGEREF _Toc1804039006 \h</w:instrText>
            </w:r>
            <w:r>
              <w:fldChar w:fldCharType="separate"/>
            </w:r>
            <w:r w:rsidRPr="341161D1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341161D1" w:rsidP="341161D1" w:rsidRDefault="341161D1" w14:paraId="3E9F7246" w14:textId="087ABFCC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</w:rPr>
          </w:pPr>
          <w:hyperlink w:anchor="_Toc609230629">
            <w:r w:rsidRPr="341161D1">
              <w:rPr>
                <w:rStyle w:val="Hipervnculo"/>
              </w:rPr>
              <w:t>2.3</w:t>
            </w:r>
            <w:r>
              <w:tab/>
            </w:r>
            <w:r w:rsidRPr="341161D1">
              <w:rPr>
                <w:rStyle w:val="Hipervnculo"/>
              </w:rPr>
              <w:t>F03 – Cierre de Sesión</w:t>
            </w:r>
            <w:r>
              <w:tab/>
            </w:r>
            <w:r>
              <w:fldChar w:fldCharType="begin"/>
            </w:r>
            <w:r>
              <w:instrText>PAGEREF _Toc609230629 \h</w:instrText>
            </w:r>
            <w:r>
              <w:fldChar w:fldCharType="separate"/>
            </w:r>
            <w:r w:rsidRPr="341161D1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341161D1" w:rsidP="341161D1" w:rsidRDefault="341161D1" w14:paraId="786E277D" w14:textId="363657F8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232636886">
            <w:r w:rsidRPr="341161D1">
              <w:rPr>
                <w:rStyle w:val="Hipervnculo"/>
              </w:rPr>
              <w:t>2.3.1</w:t>
            </w:r>
            <w:r>
              <w:tab/>
            </w:r>
            <w:r w:rsidRPr="341161D1">
              <w:rPr>
                <w:rStyle w:val="Hipervnculo"/>
              </w:rPr>
              <w:t>Acceso</w:t>
            </w:r>
            <w:r>
              <w:tab/>
            </w:r>
            <w:r>
              <w:fldChar w:fldCharType="begin"/>
            </w:r>
            <w:r>
              <w:instrText>PAGEREF _Toc1232636886 \h</w:instrText>
            </w:r>
            <w:r>
              <w:fldChar w:fldCharType="separate"/>
            </w:r>
            <w:r w:rsidRPr="341161D1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41161D1" w:rsidP="341161D1" w:rsidRDefault="341161D1" w14:paraId="6A24739B" w14:textId="42F3654C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165324597">
            <w:r w:rsidRPr="341161D1">
              <w:rPr>
                <w:rStyle w:val="Hipervnculo"/>
              </w:rPr>
              <w:t>2.3.2</w:t>
            </w:r>
            <w:r>
              <w:tab/>
            </w:r>
            <w:r w:rsidRPr="341161D1">
              <w:rPr>
                <w:rStyle w:val="Hipervnculo"/>
              </w:rPr>
              <w:t>Descripción</w:t>
            </w:r>
            <w:r>
              <w:tab/>
            </w:r>
            <w:r>
              <w:fldChar w:fldCharType="begin"/>
            </w:r>
            <w:r>
              <w:instrText>PAGEREF _Toc1165324597 \h</w:instrText>
            </w:r>
            <w:r>
              <w:fldChar w:fldCharType="separate"/>
            </w:r>
            <w:r w:rsidRPr="341161D1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41161D1" w:rsidP="341161D1" w:rsidRDefault="341161D1" w14:paraId="4AF94B00" w14:textId="208370A0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069558874">
            <w:r w:rsidRPr="341161D1">
              <w:rPr>
                <w:rStyle w:val="Hipervnculo"/>
              </w:rPr>
              <w:t>2.3.3</w:t>
            </w:r>
            <w:r>
              <w:tab/>
            </w:r>
            <w:r w:rsidRPr="341161D1">
              <w:rPr>
                <w:rStyle w:val="Hipervnculo"/>
              </w:rPr>
              <w:t>Interfaz de usuario</w:t>
            </w:r>
            <w:r>
              <w:tab/>
            </w:r>
            <w:r>
              <w:fldChar w:fldCharType="begin"/>
            </w:r>
            <w:r>
              <w:instrText>PAGEREF _Toc1069558874 \h</w:instrText>
            </w:r>
            <w:r>
              <w:fldChar w:fldCharType="separate"/>
            </w:r>
            <w:r w:rsidRPr="341161D1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41161D1" w:rsidP="341161D1" w:rsidRDefault="341161D1" w14:paraId="1D63A88E" w14:textId="4459B2E9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060762375">
            <w:r w:rsidRPr="341161D1">
              <w:rPr>
                <w:rStyle w:val="Hipervnculo"/>
              </w:rPr>
              <w:t>2.3.4</w:t>
            </w:r>
            <w:r>
              <w:tab/>
            </w:r>
            <w:r w:rsidRPr="341161D1">
              <w:rPr>
                <w:rStyle w:val="Hipervnculo"/>
              </w:rPr>
              <w:t>Validaciones</w:t>
            </w:r>
            <w:r>
              <w:tab/>
            </w:r>
            <w:r>
              <w:fldChar w:fldCharType="begin"/>
            </w:r>
            <w:r>
              <w:instrText>PAGEREF _Toc1060762375 \h</w:instrText>
            </w:r>
            <w:r>
              <w:fldChar w:fldCharType="separate"/>
            </w:r>
            <w:r w:rsidRPr="341161D1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41161D1" w:rsidP="341161D1" w:rsidRDefault="341161D1" w14:paraId="1EE93090" w14:textId="599E1756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</w:rPr>
          </w:pPr>
          <w:hyperlink w:anchor="_Toc1497771007">
            <w:r w:rsidRPr="341161D1">
              <w:rPr>
                <w:rStyle w:val="Hipervnculo"/>
              </w:rPr>
              <w:t>2.4</w:t>
            </w:r>
            <w:r>
              <w:tab/>
            </w:r>
            <w:r w:rsidRPr="341161D1">
              <w:rPr>
                <w:rStyle w:val="Hipervnculo"/>
              </w:rPr>
              <w:t>F04 – Gestión de contrataciones de servicios de paseadores</w:t>
            </w:r>
            <w:r>
              <w:tab/>
            </w:r>
            <w:r>
              <w:fldChar w:fldCharType="begin"/>
            </w:r>
            <w:r>
              <w:instrText>PAGEREF _Toc1497771007 \h</w:instrText>
            </w:r>
            <w:r>
              <w:fldChar w:fldCharType="separate"/>
            </w:r>
            <w:r w:rsidRPr="341161D1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41161D1" w:rsidP="341161D1" w:rsidRDefault="341161D1" w14:paraId="5E310286" w14:textId="5CAD4DF3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821930782">
            <w:r w:rsidRPr="341161D1">
              <w:rPr>
                <w:rStyle w:val="Hipervnculo"/>
              </w:rPr>
              <w:t>2.4.1</w:t>
            </w:r>
            <w:r>
              <w:tab/>
            </w:r>
            <w:r w:rsidRPr="341161D1">
              <w:rPr>
                <w:rStyle w:val="Hipervnculo"/>
              </w:rPr>
              <w:t>Acceso</w:t>
            </w:r>
            <w:r>
              <w:tab/>
            </w:r>
            <w:r>
              <w:fldChar w:fldCharType="begin"/>
            </w:r>
            <w:r>
              <w:instrText>PAGEREF _Toc821930782 \h</w:instrText>
            </w:r>
            <w:r>
              <w:fldChar w:fldCharType="separate"/>
            </w:r>
            <w:r w:rsidRPr="341161D1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41161D1" w:rsidP="341161D1" w:rsidRDefault="341161D1" w14:paraId="48317BD8" w14:textId="2E0DCE4C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135991802">
            <w:r w:rsidRPr="341161D1">
              <w:rPr>
                <w:rStyle w:val="Hipervnculo"/>
              </w:rPr>
              <w:t>2.4.2</w:t>
            </w:r>
            <w:r>
              <w:tab/>
            </w:r>
            <w:r w:rsidRPr="341161D1">
              <w:rPr>
                <w:rStyle w:val="Hipervnculo"/>
              </w:rPr>
              <w:t>Descripción</w:t>
            </w:r>
            <w:r>
              <w:tab/>
            </w:r>
            <w:r>
              <w:fldChar w:fldCharType="begin"/>
            </w:r>
            <w:r>
              <w:instrText>PAGEREF _Toc1135991802 \h</w:instrText>
            </w:r>
            <w:r>
              <w:fldChar w:fldCharType="separate"/>
            </w:r>
            <w:r w:rsidRPr="341161D1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41161D1" w:rsidP="341161D1" w:rsidRDefault="341161D1" w14:paraId="1FD424A8" w14:textId="2AC4548D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240134368">
            <w:r w:rsidRPr="341161D1">
              <w:rPr>
                <w:rStyle w:val="Hipervnculo"/>
              </w:rPr>
              <w:t>2.4.3</w:t>
            </w:r>
            <w:r>
              <w:tab/>
            </w:r>
            <w:r w:rsidRPr="341161D1">
              <w:rPr>
                <w:rStyle w:val="Hipervnculo"/>
              </w:rPr>
              <w:t>Interfaz de usuario</w:t>
            </w:r>
            <w:r>
              <w:tab/>
            </w:r>
            <w:r>
              <w:fldChar w:fldCharType="begin"/>
            </w:r>
            <w:r>
              <w:instrText>PAGEREF _Toc1240134368 \h</w:instrText>
            </w:r>
            <w:r>
              <w:fldChar w:fldCharType="separate"/>
            </w:r>
            <w:r w:rsidRPr="341161D1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341161D1" w:rsidP="341161D1" w:rsidRDefault="341161D1" w14:paraId="20BEE3CC" w14:textId="411DBC51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408789588">
            <w:r w:rsidRPr="341161D1">
              <w:rPr>
                <w:rStyle w:val="Hipervnculo"/>
              </w:rPr>
              <w:t>2.4.4</w:t>
            </w:r>
            <w:r>
              <w:tab/>
            </w:r>
            <w:r w:rsidRPr="341161D1">
              <w:rPr>
                <w:rStyle w:val="Hipervnculo"/>
              </w:rPr>
              <w:t>Validacion</w:t>
            </w:r>
            <w:r w:rsidRPr="341161D1">
              <w:rPr>
                <w:rStyle w:val="Hipervnculo"/>
              </w:rPr>
              <w:t>e</w:t>
            </w:r>
            <w:r w:rsidRPr="341161D1">
              <w:rPr>
                <w:rStyle w:val="Hipervnculo"/>
              </w:rPr>
              <w:t>s</w:t>
            </w:r>
            <w:r>
              <w:tab/>
            </w:r>
            <w:r>
              <w:fldChar w:fldCharType="begin"/>
            </w:r>
            <w:r>
              <w:instrText>PAGEREF _Toc1408789588 \h</w:instrText>
            </w:r>
            <w:r>
              <w:fldChar w:fldCharType="separate"/>
            </w:r>
            <w:r w:rsidRPr="341161D1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341161D1" w:rsidP="341161D1" w:rsidRDefault="341161D1" w14:paraId="024BC36D" w14:textId="27FA8381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</w:rPr>
          </w:pPr>
          <w:hyperlink w:anchor="_Toc1926546891">
            <w:r w:rsidRPr="341161D1">
              <w:rPr>
                <w:rStyle w:val="Hipervnculo"/>
              </w:rPr>
              <w:t>2.5</w:t>
            </w:r>
            <w:r>
              <w:tab/>
            </w:r>
            <w:r w:rsidRPr="341161D1">
              <w:rPr>
                <w:rStyle w:val="Hipervnculo"/>
              </w:rPr>
              <w:t>F05 – Interfaz de gestión de contrataciones</w:t>
            </w:r>
            <w:r>
              <w:tab/>
            </w:r>
            <w:r>
              <w:fldChar w:fldCharType="begin"/>
            </w:r>
            <w:r>
              <w:instrText>PAGEREF _Toc1926546891 \h</w:instrText>
            </w:r>
            <w:r>
              <w:fldChar w:fldCharType="separate"/>
            </w:r>
            <w:r w:rsidRPr="341161D1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341161D1" w:rsidP="341161D1" w:rsidRDefault="341161D1" w14:paraId="1390E1B8" w14:textId="039B349F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279326228">
            <w:r w:rsidRPr="341161D1">
              <w:rPr>
                <w:rStyle w:val="Hipervnculo"/>
              </w:rPr>
              <w:t>2.5.1</w:t>
            </w:r>
            <w:r>
              <w:tab/>
            </w:r>
            <w:r w:rsidRPr="341161D1">
              <w:rPr>
                <w:rStyle w:val="Hipervnculo"/>
              </w:rPr>
              <w:t>Acceso</w:t>
            </w:r>
            <w:r>
              <w:tab/>
            </w:r>
            <w:r>
              <w:fldChar w:fldCharType="begin"/>
            </w:r>
            <w:r>
              <w:instrText>PAGEREF _Toc1279326228 \h</w:instrText>
            </w:r>
            <w:r>
              <w:fldChar w:fldCharType="separate"/>
            </w:r>
            <w:r w:rsidRPr="341161D1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341161D1" w:rsidP="341161D1" w:rsidRDefault="341161D1" w14:paraId="5CC97DCB" w14:textId="14CF4231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088075000">
            <w:r w:rsidRPr="341161D1">
              <w:rPr>
                <w:rStyle w:val="Hipervnculo"/>
              </w:rPr>
              <w:t>2.5.2</w:t>
            </w:r>
            <w:r>
              <w:tab/>
            </w:r>
            <w:r w:rsidRPr="341161D1">
              <w:rPr>
                <w:rStyle w:val="Hipervnculo"/>
              </w:rPr>
              <w:t>Descripción</w:t>
            </w:r>
            <w:r>
              <w:tab/>
            </w:r>
            <w:r>
              <w:fldChar w:fldCharType="begin"/>
            </w:r>
            <w:r>
              <w:instrText>PAGEREF _Toc1088075000 \h</w:instrText>
            </w:r>
            <w:r>
              <w:fldChar w:fldCharType="separate"/>
            </w:r>
            <w:r w:rsidRPr="341161D1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341161D1" w:rsidP="341161D1" w:rsidRDefault="341161D1" w14:paraId="34AA27C8" w14:textId="2C90A297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127003552">
            <w:r w:rsidRPr="341161D1">
              <w:rPr>
                <w:rStyle w:val="Hipervnculo"/>
              </w:rPr>
              <w:t>2.5.3</w:t>
            </w:r>
            <w:r>
              <w:tab/>
            </w:r>
            <w:r w:rsidRPr="341161D1">
              <w:rPr>
                <w:rStyle w:val="Hipervnculo"/>
              </w:rPr>
              <w:t>Interfaz de usuario</w:t>
            </w:r>
            <w:r>
              <w:tab/>
            </w:r>
            <w:r>
              <w:fldChar w:fldCharType="begin"/>
            </w:r>
            <w:r>
              <w:instrText>PAGEREF _Toc1127003552 \h</w:instrText>
            </w:r>
            <w:r>
              <w:fldChar w:fldCharType="separate"/>
            </w:r>
            <w:r w:rsidRPr="341161D1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341161D1" w:rsidP="341161D1" w:rsidRDefault="341161D1" w14:paraId="421A98A3" w14:textId="149FAEB9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962108379">
            <w:r w:rsidRPr="341161D1">
              <w:rPr>
                <w:rStyle w:val="Hipervnculo"/>
              </w:rPr>
              <w:t>2.5.4</w:t>
            </w:r>
            <w:r>
              <w:tab/>
            </w:r>
            <w:r w:rsidRPr="341161D1">
              <w:rPr>
                <w:rStyle w:val="Hipervnculo"/>
              </w:rPr>
              <w:t>Validaciones</w:t>
            </w:r>
            <w:r>
              <w:tab/>
            </w:r>
            <w:r>
              <w:fldChar w:fldCharType="begin"/>
            </w:r>
            <w:r>
              <w:instrText>PAGEREF _Toc1962108379 \h</w:instrText>
            </w:r>
            <w:r>
              <w:fldChar w:fldCharType="separate"/>
            </w:r>
            <w:r w:rsidRPr="341161D1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341161D1" w:rsidP="341161D1" w:rsidRDefault="341161D1" w14:paraId="43AEA8D4" w14:textId="355BD38C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</w:rPr>
          </w:pPr>
          <w:hyperlink w:anchor="_Toc1548532209">
            <w:r w:rsidRPr="341161D1">
              <w:rPr>
                <w:rStyle w:val="Hipervnculo"/>
              </w:rPr>
              <w:t>2.6</w:t>
            </w:r>
            <w:r>
              <w:tab/>
            </w:r>
            <w:r w:rsidRPr="341161D1">
              <w:rPr>
                <w:rStyle w:val="Hipervnculo"/>
              </w:rPr>
              <w:t>F06 – Interfaz de gestión de contrataciones</w:t>
            </w:r>
            <w:r>
              <w:tab/>
            </w:r>
            <w:r>
              <w:fldChar w:fldCharType="begin"/>
            </w:r>
            <w:r>
              <w:instrText>PAGEREF _Toc1548532209 \h</w:instrText>
            </w:r>
            <w:r>
              <w:fldChar w:fldCharType="separate"/>
            </w:r>
            <w:r w:rsidRPr="341161D1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341161D1" w:rsidP="341161D1" w:rsidRDefault="341161D1" w14:paraId="1F9E659C" w14:textId="79B73E01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607080689">
            <w:r w:rsidRPr="341161D1">
              <w:rPr>
                <w:rStyle w:val="Hipervnculo"/>
              </w:rPr>
              <w:t>2.6.1</w:t>
            </w:r>
            <w:r>
              <w:tab/>
            </w:r>
            <w:r w:rsidRPr="341161D1">
              <w:rPr>
                <w:rStyle w:val="Hipervnculo"/>
              </w:rPr>
              <w:t>Acceso</w:t>
            </w:r>
            <w:r>
              <w:tab/>
            </w:r>
            <w:r>
              <w:fldChar w:fldCharType="begin"/>
            </w:r>
            <w:r>
              <w:instrText>PAGEREF _Toc607080689 \h</w:instrText>
            </w:r>
            <w:r>
              <w:fldChar w:fldCharType="separate"/>
            </w:r>
            <w:r w:rsidRPr="341161D1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341161D1" w:rsidP="341161D1" w:rsidRDefault="341161D1" w14:paraId="010B67D2" w14:textId="65178DBB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190791534">
            <w:r w:rsidRPr="341161D1">
              <w:rPr>
                <w:rStyle w:val="Hipervnculo"/>
              </w:rPr>
              <w:t>2.6.2</w:t>
            </w:r>
            <w:r>
              <w:tab/>
            </w:r>
            <w:r w:rsidRPr="341161D1">
              <w:rPr>
                <w:rStyle w:val="Hipervnculo"/>
              </w:rPr>
              <w:t>Descripción</w:t>
            </w:r>
            <w:r>
              <w:tab/>
            </w:r>
            <w:r>
              <w:fldChar w:fldCharType="begin"/>
            </w:r>
            <w:r>
              <w:instrText>PAGEREF _Toc1190791534 \h</w:instrText>
            </w:r>
            <w:r>
              <w:fldChar w:fldCharType="separate"/>
            </w:r>
            <w:r w:rsidRPr="341161D1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341161D1" w:rsidP="341161D1" w:rsidRDefault="341161D1" w14:paraId="53EB1ADE" w14:textId="1179F4DB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931162476">
            <w:r w:rsidRPr="341161D1">
              <w:rPr>
                <w:rStyle w:val="Hipervnculo"/>
              </w:rPr>
              <w:t>2.6.3</w:t>
            </w:r>
            <w:r>
              <w:tab/>
            </w:r>
            <w:r w:rsidRPr="341161D1">
              <w:rPr>
                <w:rStyle w:val="Hipervnculo"/>
              </w:rPr>
              <w:t>Interfaz de usuario</w:t>
            </w:r>
            <w:r>
              <w:tab/>
            </w:r>
            <w:r>
              <w:fldChar w:fldCharType="begin"/>
            </w:r>
            <w:r>
              <w:instrText>PAGEREF _Toc931162476 \h</w:instrText>
            </w:r>
            <w:r>
              <w:fldChar w:fldCharType="separate"/>
            </w:r>
            <w:r w:rsidRPr="341161D1">
              <w:rPr>
                <w:rStyle w:val="Hipervnculo"/>
              </w:rPr>
              <w:t>9</w:t>
            </w:r>
            <w:r>
              <w:fldChar w:fldCharType="end"/>
            </w:r>
          </w:hyperlink>
        </w:p>
        <w:p w:rsidR="341161D1" w:rsidP="341161D1" w:rsidRDefault="341161D1" w14:paraId="60732E0D" w14:textId="12E2008C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953154722">
            <w:r w:rsidRPr="341161D1">
              <w:rPr>
                <w:rStyle w:val="Hipervnculo"/>
              </w:rPr>
              <w:t>2.6.4</w:t>
            </w:r>
            <w:r>
              <w:tab/>
            </w:r>
            <w:r w:rsidRPr="341161D1">
              <w:rPr>
                <w:rStyle w:val="Hipervnculo"/>
              </w:rPr>
              <w:t>Validaciones</w:t>
            </w:r>
            <w:r>
              <w:tab/>
            </w:r>
            <w:r>
              <w:fldChar w:fldCharType="begin"/>
            </w:r>
            <w:r>
              <w:instrText>PAGEREF _Toc1953154722 \h</w:instrText>
            </w:r>
            <w:r>
              <w:fldChar w:fldCharType="separate"/>
            </w:r>
            <w:r w:rsidRPr="341161D1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341161D1" w:rsidP="341161D1" w:rsidRDefault="341161D1" w14:paraId="6CA082C7" w14:textId="43740E97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</w:rPr>
          </w:pPr>
          <w:hyperlink w:anchor="_Toc1043790858">
            <w:r w:rsidRPr="341161D1">
              <w:rPr>
                <w:rStyle w:val="Hipervnculo"/>
              </w:rPr>
              <w:t>2.7</w:t>
            </w:r>
            <w:r>
              <w:tab/>
            </w:r>
            <w:r w:rsidRPr="341161D1">
              <w:rPr>
                <w:rStyle w:val="Hipervnculo"/>
              </w:rPr>
              <w:t>F07 – Interfaz de gestión de paseador</w:t>
            </w:r>
            <w:r>
              <w:tab/>
            </w:r>
            <w:r>
              <w:fldChar w:fldCharType="begin"/>
            </w:r>
            <w:r>
              <w:instrText>PAGEREF _Toc1043790858 \h</w:instrText>
            </w:r>
            <w:r>
              <w:fldChar w:fldCharType="separate"/>
            </w:r>
            <w:r w:rsidRPr="341161D1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341161D1" w:rsidP="341161D1" w:rsidRDefault="341161D1" w14:paraId="1F6CD7C7" w14:textId="628862AC">
          <w:pPr>
            <w:pStyle w:val="TDC3"/>
            <w:tabs>
              <w:tab w:val="right" w:leader="dot" w:pos="8490"/>
            </w:tabs>
            <w:rPr>
              <w:rStyle w:val="Hipervnculo"/>
            </w:rPr>
          </w:pPr>
          <w:hyperlink w:anchor="_Toc1466846437">
            <w:r w:rsidRPr="341161D1">
              <w:rPr>
                <w:rStyle w:val="Hipervnculo"/>
              </w:rPr>
              <w:t>2.7.1 Acceso</w:t>
            </w:r>
            <w:r>
              <w:tab/>
            </w:r>
            <w:r>
              <w:fldChar w:fldCharType="begin"/>
            </w:r>
            <w:r>
              <w:instrText>PAGEREF _Toc1466846437 \h</w:instrText>
            </w:r>
            <w:r>
              <w:fldChar w:fldCharType="separate"/>
            </w:r>
            <w:r w:rsidRPr="341161D1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341161D1" w:rsidP="341161D1" w:rsidRDefault="341161D1" w14:paraId="1C3DA5E6" w14:textId="07384FDB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1555471172">
            <w:r w:rsidRPr="341161D1">
              <w:rPr>
                <w:rStyle w:val="Hipervnculo"/>
              </w:rPr>
              <w:t>2.7.2</w:t>
            </w:r>
            <w:r>
              <w:tab/>
            </w:r>
            <w:r w:rsidRPr="341161D1">
              <w:rPr>
                <w:rStyle w:val="Hipervnculo"/>
              </w:rPr>
              <w:t>Descripción</w:t>
            </w:r>
            <w:r>
              <w:tab/>
            </w:r>
            <w:r>
              <w:fldChar w:fldCharType="begin"/>
            </w:r>
            <w:r>
              <w:instrText>PAGEREF _Toc1555471172 \h</w:instrText>
            </w:r>
            <w:r>
              <w:fldChar w:fldCharType="separate"/>
            </w:r>
            <w:r w:rsidRPr="341161D1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341161D1" w:rsidP="341161D1" w:rsidRDefault="341161D1" w14:paraId="7246EC7C" w14:textId="54885A9E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</w:rPr>
          </w:pPr>
          <w:hyperlink w:anchor="_Toc653644831">
            <w:r w:rsidRPr="341161D1">
              <w:rPr>
                <w:rStyle w:val="Hipervnculo"/>
              </w:rPr>
              <w:t>2.7.3</w:t>
            </w:r>
            <w:r>
              <w:tab/>
            </w:r>
            <w:r w:rsidRPr="341161D1">
              <w:rPr>
                <w:rStyle w:val="Hipervnculo"/>
              </w:rPr>
              <w:t>Interfaz de usuario</w:t>
            </w:r>
            <w:r>
              <w:tab/>
            </w:r>
            <w:r>
              <w:fldChar w:fldCharType="begin"/>
            </w:r>
            <w:r>
              <w:instrText>PAGEREF _Toc653644831 \h</w:instrText>
            </w:r>
            <w:r>
              <w:fldChar w:fldCharType="separate"/>
            </w:r>
            <w:r w:rsidRPr="341161D1">
              <w:rPr>
                <w:rStyle w:val="Hipervnculo"/>
              </w:rPr>
              <w:t>10</w:t>
            </w:r>
            <w:r>
              <w:fldChar w:fldCharType="end"/>
            </w:r>
          </w:hyperlink>
        </w:p>
        <w:p w:rsidR="00817A4B" w:rsidP="341161D1" w:rsidRDefault="341161D1" w14:paraId="6C36F7B0" w14:textId="77777777">
          <w:pPr>
            <w:pStyle w:val="TDC3"/>
            <w:tabs>
              <w:tab w:val="left" w:pos="1200"/>
              <w:tab w:val="right" w:leader="dot" w:pos="8490"/>
            </w:tabs>
          </w:pPr>
          <w:hyperlink w:anchor="_Toc151639742">
            <w:r w:rsidRPr="341161D1">
              <w:rPr>
                <w:rStyle w:val="Hipervnculo"/>
              </w:rPr>
              <w:t>2.7.4</w:t>
            </w:r>
            <w:r>
              <w:tab/>
            </w:r>
            <w:r w:rsidRPr="341161D1">
              <w:rPr>
                <w:rStyle w:val="Hipervnculo"/>
              </w:rPr>
              <w:t>Validaciones</w:t>
            </w:r>
            <w:r>
              <w:tab/>
            </w:r>
            <w:r>
              <w:fldChar w:fldCharType="begin"/>
            </w:r>
            <w:r>
              <w:instrText>PAGEREF _Toc151639742 \h</w:instrText>
            </w:r>
            <w:r>
              <w:fldChar w:fldCharType="separate"/>
            </w:r>
            <w:r w:rsidRPr="341161D1">
              <w:rPr>
                <w:rStyle w:val="Hipervnculo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  <w:p w:rsidR="00817A4B" w:rsidP="00817A4B" w:rsidRDefault="00817A4B" w14:paraId="13C8FE4C" w14:textId="2976E835">
          <w:pPr>
            <w:pStyle w:val="TDC2"/>
            <w:tabs>
              <w:tab w:val="left" w:pos="720"/>
              <w:tab w:val="right" w:leader="dot" w:pos="8490"/>
            </w:tabs>
            <w:rPr>
              <w:rStyle w:val="Hipervnculo"/>
            </w:rPr>
          </w:pPr>
          <w:r w:rsidRPr="00817A4B">
            <w:t>2.</w:t>
          </w:r>
          <w:r w:rsidRPr="00817A4B">
            <w:t>8</w:t>
          </w:r>
          <w:r>
            <w:tab/>
          </w:r>
          <w:r w:rsidRPr="00817A4B">
            <w:t>F0</w:t>
          </w:r>
          <w:r w:rsidRPr="00817A4B">
            <w:t>8</w:t>
          </w:r>
          <w:r w:rsidRPr="00817A4B">
            <w:t xml:space="preserve"> – </w:t>
          </w:r>
          <w:r>
            <w:t xml:space="preserve">– Interfaz de información sobre los perros asignados </w:t>
          </w:r>
          <w:r>
            <w:tab/>
          </w:r>
          <w:r>
            <w:fldChar w:fldCharType="begin"/>
          </w:r>
          <w:r>
            <w:instrText>PAGEREF _Toc1043790858 \h</w:instrText>
          </w:r>
          <w:r>
            <w:fldChar w:fldCharType="separate"/>
          </w:r>
          <w:r w:rsidRPr="00817A4B">
            <w:t>1</w:t>
          </w:r>
          <w:r>
            <w:fldChar w:fldCharType="end"/>
          </w:r>
          <w:r>
            <w:t>2</w:t>
          </w:r>
        </w:p>
        <w:p w:rsidRPr="00817A4B" w:rsidR="00817A4B" w:rsidP="00817A4B" w:rsidRDefault="00817A4B" w14:paraId="20D057B1" w14:textId="4A7F05B1">
          <w:pPr>
            <w:pStyle w:val="TDC3"/>
            <w:tabs>
              <w:tab w:val="right" w:leader="dot" w:pos="8490"/>
            </w:tabs>
            <w:rPr>
              <w:rStyle w:val="Hipervnculo"/>
              <w:color w:val="000000" w:themeColor="text1"/>
              <w:u w:val="none"/>
            </w:rPr>
          </w:pPr>
          <w:hyperlink w:anchor="_Toc1466846437">
            <w:r w:rsidRPr="00817A4B">
              <w:rPr>
                <w:rStyle w:val="Hipervnculo"/>
                <w:color w:val="000000" w:themeColor="text1"/>
                <w:u w:val="none"/>
              </w:rPr>
              <w:t>2.</w:t>
            </w:r>
            <w:r w:rsidRPr="00817A4B">
              <w:rPr>
                <w:rStyle w:val="Hipervnculo"/>
                <w:color w:val="000000" w:themeColor="text1"/>
                <w:u w:val="none"/>
              </w:rPr>
              <w:t>8</w:t>
            </w:r>
            <w:r w:rsidRPr="00817A4B">
              <w:rPr>
                <w:rStyle w:val="Hipervnculo"/>
                <w:color w:val="000000" w:themeColor="text1"/>
                <w:u w:val="none"/>
              </w:rPr>
              <w:t>.1 Acceso</w:t>
            </w:r>
            <w:r w:rsidRPr="00817A4B">
              <w:rPr>
                <w:color w:val="000000" w:themeColor="text1"/>
              </w:rPr>
              <w:tab/>
            </w:r>
            <w:r w:rsidRPr="00817A4B">
              <w:rPr>
                <w:color w:val="000000" w:themeColor="text1"/>
              </w:rPr>
              <w:fldChar w:fldCharType="begin"/>
            </w:r>
            <w:r w:rsidRPr="00817A4B">
              <w:rPr>
                <w:color w:val="000000" w:themeColor="text1"/>
              </w:rPr>
              <w:instrText>PAGEREF _Toc1466846437 \h</w:instrText>
            </w:r>
            <w:r w:rsidRPr="00817A4B">
              <w:rPr>
                <w:color w:val="000000" w:themeColor="text1"/>
              </w:rPr>
            </w:r>
            <w:r w:rsidRPr="00817A4B">
              <w:rPr>
                <w:color w:val="000000" w:themeColor="text1"/>
              </w:rPr>
              <w:fldChar w:fldCharType="separate"/>
            </w:r>
            <w:r w:rsidRPr="00817A4B">
              <w:rPr>
                <w:rStyle w:val="Hipervnculo"/>
                <w:color w:val="000000" w:themeColor="text1"/>
                <w:u w:val="none"/>
              </w:rPr>
              <w:t>1</w:t>
            </w:r>
            <w:r w:rsidRPr="00817A4B">
              <w:rPr>
                <w:color w:val="000000" w:themeColor="text1"/>
              </w:rPr>
              <w:fldChar w:fldCharType="end"/>
            </w:r>
          </w:hyperlink>
          <w:r w:rsidRPr="00817A4B">
            <w:rPr>
              <w:color w:val="000000" w:themeColor="text1"/>
            </w:rPr>
            <w:t>3</w:t>
          </w:r>
        </w:p>
        <w:p w:rsidRPr="00817A4B" w:rsidR="00817A4B" w:rsidP="00817A4B" w:rsidRDefault="00817A4B" w14:paraId="73C0EFF9" w14:textId="4D9F1FAF">
          <w:pPr>
            <w:pStyle w:val="TDC3"/>
            <w:tabs>
              <w:tab w:val="left" w:pos="1200"/>
              <w:tab w:val="right" w:leader="dot" w:pos="8490"/>
            </w:tabs>
            <w:rPr>
              <w:rStyle w:val="Hipervnculo"/>
              <w:color w:val="000000" w:themeColor="text1"/>
              <w:u w:val="none"/>
            </w:rPr>
          </w:pPr>
          <w:hyperlink w:anchor="_Toc1555471172">
            <w:r w:rsidRPr="00817A4B">
              <w:rPr>
                <w:rStyle w:val="Hipervnculo"/>
                <w:color w:val="000000" w:themeColor="text1"/>
                <w:u w:val="none"/>
              </w:rPr>
              <w:t>2.</w:t>
            </w:r>
            <w:r w:rsidRPr="00817A4B">
              <w:rPr>
                <w:rStyle w:val="Hipervnculo"/>
                <w:color w:val="000000" w:themeColor="text1"/>
                <w:u w:val="none"/>
              </w:rPr>
              <w:t>8</w:t>
            </w:r>
            <w:r w:rsidRPr="00817A4B">
              <w:rPr>
                <w:rStyle w:val="Hipervnculo"/>
                <w:color w:val="000000" w:themeColor="text1"/>
                <w:u w:val="none"/>
              </w:rPr>
              <w:t>.2</w:t>
            </w:r>
            <w:r w:rsidRPr="00817A4B">
              <w:rPr>
                <w:color w:val="000000" w:themeColor="text1"/>
              </w:rPr>
              <w:tab/>
            </w:r>
            <w:r w:rsidRPr="00817A4B">
              <w:rPr>
                <w:rStyle w:val="Hipervnculo"/>
                <w:color w:val="000000" w:themeColor="text1"/>
                <w:u w:val="none"/>
              </w:rPr>
              <w:t>Descripción</w:t>
            </w:r>
            <w:r w:rsidRPr="00817A4B">
              <w:rPr>
                <w:color w:val="000000" w:themeColor="text1"/>
              </w:rPr>
              <w:tab/>
            </w:r>
            <w:r w:rsidRPr="00817A4B">
              <w:rPr>
                <w:color w:val="000000" w:themeColor="text1"/>
              </w:rPr>
              <w:fldChar w:fldCharType="begin"/>
            </w:r>
            <w:r w:rsidRPr="00817A4B">
              <w:rPr>
                <w:color w:val="000000" w:themeColor="text1"/>
              </w:rPr>
              <w:instrText>PAGEREF _Toc1555471172 \h</w:instrText>
            </w:r>
            <w:r w:rsidRPr="00817A4B">
              <w:rPr>
                <w:color w:val="000000" w:themeColor="text1"/>
              </w:rPr>
            </w:r>
            <w:r w:rsidRPr="00817A4B">
              <w:rPr>
                <w:color w:val="000000" w:themeColor="text1"/>
              </w:rPr>
              <w:fldChar w:fldCharType="separate"/>
            </w:r>
            <w:r w:rsidRPr="00817A4B">
              <w:rPr>
                <w:rStyle w:val="Hipervnculo"/>
                <w:color w:val="000000" w:themeColor="text1"/>
                <w:u w:val="none"/>
              </w:rPr>
              <w:t>1</w:t>
            </w:r>
            <w:r w:rsidRPr="00817A4B">
              <w:rPr>
                <w:color w:val="000000" w:themeColor="text1"/>
              </w:rPr>
              <w:fldChar w:fldCharType="end"/>
            </w:r>
          </w:hyperlink>
          <w:r w:rsidRPr="00817A4B">
            <w:rPr>
              <w:color w:val="000000" w:themeColor="text1"/>
            </w:rPr>
            <w:t>4</w:t>
          </w:r>
        </w:p>
        <w:p w:rsidRPr="00817A4B" w:rsidR="00817A4B" w:rsidP="00817A4B" w:rsidRDefault="00817A4B" w14:paraId="40927AE4" w14:textId="77777777">
          <w:pPr>
            <w:pStyle w:val="TDC3"/>
            <w:tabs>
              <w:tab w:val="left" w:pos="1200"/>
              <w:tab w:val="right" w:leader="dot" w:pos="8490"/>
            </w:tabs>
            <w:rPr>
              <w:color w:val="000000" w:themeColor="text1"/>
            </w:rPr>
          </w:pPr>
          <w:hyperlink w:anchor="_Toc653644831">
            <w:r w:rsidRPr="00817A4B">
              <w:rPr>
                <w:rStyle w:val="Hipervnculo"/>
                <w:color w:val="000000" w:themeColor="text1"/>
                <w:u w:val="none"/>
              </w:rPr>
              <w:t>2.</w:t>
            </w:r>
            <w:r w:rsidRPr="00817A4B">
              <w:rPr>
                <w:rStyle w:val="Hipervnculo"/>
                <w:color w:val="000000" w:themeColor="text1"/>
                <w:u w:val="none"/>
              </w:rPr>
              <w:t>8</w:t>
            </w:r>
            <w:r w:rsidRPr="00817A4B">
              <w:rPr>
                <w:rStyle w:val="Hipervnculo"/>
                <w:color w:val="000000" w:themeColor="text1"/>
                <w:u w:val="none"/>
              </w:rPr>
              <w:t>.3</w:t>
            </w:r>
            <w:r w:rsidRPr="00817A4B">
              <w:rPr>
                <w:color w:val="000000" w:themeColor="text1"/>
              </w:rPr>
              <w:tab/>
            </w:r>
            <w:r w:rsidRPr="00817A4B">
              <w:rPr>
                <w:rStyle w:val="Hipervnculo"/>
                <w:color w:val="000000" w:themeColor="text1"/>
                <w:u w:val="none"/>
              </w:rPr>
              <w:t>Interfaz de usuario</w:t>
            </w:r>
            <w:r w:rsidRPr="00817A4B">
              <w:rPr>
                <w:color w:val="000000" w:themeColor="text1"/>
              </w:rPr>
              <w:tab/>
            </w:r>
            <w:r w:rsidRPr="00817A4B">
              <w:rPr>
                <w:color w:val="000000" w:themeColor="text1"/>
              </w:rPr>
              <w:fldChar w:fldCharType="begin"/>
            </w:r>
            <w:r w:rsidRPr="00817A4B">
              <w:rPr>
                <w:color w:val="000000" w:themeColor="text1"/>
              </w:rPr>
              <w:instrText>PAGEREF _Toc653644831 \h</w:instrText>
            </w:r>
            <w:r w:rsidRPr="00817A4B">
              <w:rPr>
                <w:color w:val="000000" w:themeColor="text1"/>
              </w:rPr>
            </w:r>
            <w:r w:rsidRPr="00817A4B">
              <w:rPr>
                <w:color w:val="000000" w:themeColor="text1"/>
              </w:rPr>
              <w:fldChar w:fldCharType="separate"/>
            </w:r>
            <w:r w:rsidRPr="00817A4B">
              <w:rPr>
                <w:rStyle w:val="Hipervnculo"/>
                <w:color w:val="000000" w:themeColor="text1"/>
                <w:u w:val="none"/>
              </w:rPr>
              <w:t>1</w:t>
            </w:r>
            <w:r w:rsidRPr="00817A4B">
              <w:rPr>
                <w:color w:val="000000" w:themeColor="text1"/>
              </w:rPr>
              <w:fldChar w:fldCharType="end"/>
            </w:r>
          </w:hyperlink>
          <w:r w:rsidRPr="00817A4B">
            <w:rPr>
              <w:color w:val="000000" w:themeColor="text1"/>
            </w:rPr>
            <w:t>5</w:t>
          </w:r>
        </w:p>
        <w:p w:rsidRPr="00817A4B" w:rsidR="00817A4B" w:rsidP="00817A4B" w:rsidRDefault="00817A4B" w14:paraId="3D30FB4F" w14:textId="4112A8AD">
          <w:pPr>
            <w:pStyle w:val="TDC3"/>
            <w:tabs>
              <w:tab w:val="left" w:pos="1200"/>
              <w:tab w:val="right" w:leader="dot" w:pos="8490"/>
            </w:tabs>
            <w:rPr>
              <w:color w:val="000000" w:themeColor="text1"/>
            </w:rPr>
          </w:pPr>
          <w:hyperlink w:anchor="_Toc653644831">
            <w:r w:rsidRPr="00817A4B">
              <w:rPr>
                <w:rStyle w:val="Hipervnculo"/>
                <w:color w:val="000000" w:themeColor="text1"/>
                <w:u w:val="none"/>
              </w:rPr>
              <w:t>2.8.</w:t>
            </w:r>
            <w:r w:rsidRPr="00817A4B">
              <w:rPr>
                <w:rStyle w:val="Hipervnculo"/>
                <w:color w:val="000000" w:themeColor="text1"/>
                <w:u w:val="none"/>
              </w:rPr>
              <w:t>4</w:t>
            </w:r>
            <w:r w:rsidRPr="00817A4B">
              <w:rPr>
                <w:color w:val="000000" w:themeColor="text1"/>
              </w:rPr>
              <w:tab/>
            </w:r>
            <w:r w:rsidRPr="00817A4B">
              <w:rPr>
                <w:rStyle w:val="Hipervnculo"/>
                <w:color w:val="000000" w:themeColor="text1"/>
                <w:u w:val="none"/>
              </w:rPr>
              <w:t>Validaciones</w:t>
            </w:r>
            <w:r w:rsidRPr="00817A4B">
              <w:rPr>
                <w:color w:val="000000" w:themeColor="text1"/>
              </w:rPr>
              <w:tab/>
            </w:r>
            <w:r w:rsidRPr="00817A4B">
              <w:rPr>
                <w:color w:val="000000" w:themeColor="text1"/>
              </w:rPr>
              <w:fldChar w:fldCharType="begin"/>
            </w:r>
            <w:r w:rsidRPr="00817A4B">
              <w:rPr>
                <w:color w:val="000000" w:themeColor="text1"/>
              </w:rPr>
              <w:instrText>PAGEREF _Toc653644831 \h</w:instrText>
            </w:r>
            <w:r w:rsidRPr="00817A4B">
              <w:rPr>
                <w:color w:val="000000" w:themeColor="text1"/>
              </w:rPr>
            </w:r>
            <w:r w:rsidRPr="00817A4B">
              <w:rPr>
                <w:color w:val="000000" w:themeColor="text1"/>
              </w:rPr>
              <w:fldChar w:fldCharType="separate"/>
            </w:r>
            <w:r w:rsidRPr="00817A4B">
              <w:rPr>
                <w:rStyle w:val="Hipervnculo"/>
                <w:color w:val="000000" w:themeColor="text1"/>
                <w:u w:val="none"/>
              </w:rPr>
              <w:t>1</w:t>
            </w:r>
            <w:r w:rsidRPr="00817A4B">
              <w:rPr>
                <w:color w:val="000000" w:themeColor="text1"/>
              </w:rPr>
              <w:fldChar w:fldCharType="end"/>
            </w:r>
          </w:hyperlink>
          <w:r w:rsidRPr="00817A4B">
            <w:rPr>
              <w:color w:val="000000" w:themeColor="text1"/>
            </w:rPr>
            <w:t>6</w:t>
          </w:r>
        </w:p>
        <w:p w:rsidRPr="00817A4B" w:rsidR="00817A4B" w:rsidP="00817A4B" w:rsidRDefault="00817A4B" w14:paraId="3CAFBEA1" w14:textId="77777777"/>
        <w:p w:rsidRPr="00817A4B" w:rsidR="000F1E36" w:rsidP="00817A4B" w:rsidRDefault="00000000" w14:paraId="518D6F69" w14:textId="264B10DE">
          <w:pPr>
            <w:pStyle w:val="TDC3"/>
            <w:tabs>
              <w:tab w:val="left" w:pos="1200"/>
              <w:tab w:val="right" w:leader="dot" w:pos="8490"/>
            </w:tabs>
          </w:pPr>
        </w:p>
      </w:sdtContent>
      <w:sdtEndPr>
        <w:rPr>
          <w:rFonts w:ascii="Times New Roman" w:hAnsi="Times New Roman" w:eastAsia="Calibri" w:cs="" w:eastAsiaTheme="minorAscii" w:cstheme="minorBidi"/>
          <w:b w:val="0"/>
          <w:bCs w:val="0"/>
          <w:color w:val="auto"/>
          <w:sz w:val="24"/>
          <w:szCs w:val="24"/>
          <w:lang w:val="es-UY"/>
        </w:rPr>
      </w:sdtEndPr>
    </w:sdt>
    <w:p w:rsidR="00505622" w:rsidRDefault="00505622" w14:paraId="39F7FD5D" w14:textId="77777777">
      <w:pPr>
        <w:spacing w:line="276" w:lineRule="auto"/>
        <w:rPr>
          <w:b/>
        </w:rPr>
      </w:pPr>
      <w:r>
        <w:rPr>
          <w:b/>
        </w:rPr>
        <w:br w:type="page"/>
      </w:r>
    </w:p>
    <w:p w:rsidRPr="000F1E36" w:rsidR="009607B2" w:rsidP="00B74B10" w:rsidRDefault="00505622" w14:paraId="79BFBA0A" w14:textId="77777777">
      <w:pPr>
        <w:pStyle w:val="Titulo1Numerado"/>
        <w:rPr/>
      </w:pPr>
      <w:r w:rsidR="13CB7857">
        <w:rPr/>
        <w:t xml:space="preserve"> </w:t>
      </w:r>
      <w:bookmarkStart w:name="_Toc1908977641" w:id="0"/>
      <w:r w:rsidR="553C4A33">
        <w:rPr/>
        <w:t>Descripción general</w:t>
      </w:r>
      <w:r w:rsidR="5E3FB81D">
        <w:rPr/>
        <w:t xml:space="preserve"> del problema a reso</w:t>
      </w:r>
      <w:r w:rsidR="4D8920EB">
        <w:rPr/>
        <w:t>l</w:t>
      </w:r>
      <w:r w:rsidR="5E3FB81D">
        <w:rPr/>
        <w:t>ver</w:t>
      </w:r>
      <w:bookmarkEnd w:id="0"/>
    </w:p>
    <w:p w:rsidR="1A4A567B" w:rsidP="03FB2B1A" w:rsidRDefault="1A4A567B" w14:paraId="5411AA4A" w14:textId="5EF4D418">
      <w:pPr>
        <w:spacing w:line="240" w:lineRule="auto"/>
      </w:pPr>
      <w:r w:rsidR="1A4A567B">
        <w:rPr/>
        <w:t>Se busca desarrollar una aplicación para un emprendimiento cuyo objetivo es conectar dueños de perros con paseadores de manera simple y eficiente.</w:t>
      </w:r>
      <w:r>
        <w:br/>
      </w:r>
      <w:r w:rsidR="1A4A567B">
        <w:rPr/>
        <w:t xml:space="preserve"> El sistema estará diseñado para manejar dos tipos de usuarios:</w:t>
      </w:r>
    </w:p>
    <w:p w:rsidR="1A4A567B" w:rsidP="03FB2B1A" w:rsidRDefault="1A4A567B" w14:paraId="47183C89" w14:textId="6F943152">
      <w:pPr>
        <w:pStyle w:val="Normal"/>
        <w:spacing w:line="240" w:lineRule="auto"/>
      </w:pPr>
      <w:r w:rsidR="1A4A567B">
        <w:rPr/>
        <w:t>Clientes: personas que desean contratar a un paseador para que cuide y pasee a su perro.</w:t>
      </w:r>
    </w:p>
    <w:p w:rsidR="1A4A567B" w:rsidP="03FB2B1A" w:rsidRDefault="1A4A567B" w14:paraId="70105FB1" w14:textId="018B5597">
      <w:pPr>
        <w:pStyle w:val="Normal"/>
        <w:spacing w:line="240" w:lineRule="auto"/>
      </w:pPr>
      <w:r w:rsidR="1A4A567B">
        <w:rPr/>
        <w:t>Paseadores: personas que ofrecen servicios de paseo para perros y desean ser contratadas por los clientes.</w:t>
      </w:r>
    </w:p>
    <w:p w:rsidR="1A4A567B" w:rsidP="03FB2B1A" w:rsidRDefault="1A4A567B" w14:paraId="49899173" w14:textId="4296D66A">
      <w:pPr>
        <w:pStyle w:val="Normal"/>
        <w:spacing w:line="240" w:lineRule="auto"/>
      </w:pPr>
      <w:r w:rsidR="1A4A567B">
        <w:rPr/>
        <w:t>La aplicación deberá permitir la interacción entre ambos perfiles, facilitando la contratación, gestión de servicios y seguimiento de las actividades relacionadas con el paseo de los perros.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89"/>
        <w:gridCol w:w="4215"/>
      </w:tblGrid>
      <w:tr w:rsidR="0003056D" w:rsidTr="004552A2" w14:paraId="492D36BE" w14:textId="77777777">
        <w:tc>
          <w:tcPr>
            <w:tcW w:w="4289" w:type="dxa"/>
          </w:tcPr>
          <w:p w:rsidRPr="002E433C" w:rsidR="0003056D" w:rsidP="0003056D" w:rsidRDefault="0003056D" w14:paraId="7ED2DFBF" w14:textId="77777777">
            <w:pPr>
              <w:pStyle w:val="TituloIlustracinTabla"/>
            </w:pPr>
          </w:p>
        </w:tc>
        <w:tc>
          <w:tcPr>
            <w:tcW w:w="4215" w:type="dxa"/>
          </w:tcPr>
          <w:p w:rsidRPr="00C01B55" w:rsidR="0003056D" w:rsidP="00B74B10" w:rsidRDefault="0003056D" w14:paraId="7ADE9CAB" w14:textId="77777777">
            <w:pPr>
              <w:pStyle w:val="Prrafodelista"/>
              <w:keepNext/>
              <w:spacing w:after="0" w:line="240" w:lineRule="auto"/>
              <w:ind w:left="0"/>
              <w:jc w:val="center"/>
              <w:rPr>
                <w:noProof/>
                <w:lang w:eastAsia="es-UY"/>
              </w:rPr>
            </w:pPr>
          </w:p>
        </w:tc>
      </w:tr>
    </w:tbl>
    <w:p w:rsidRPr="000F1E36" w:rsidR="009607B2" w:rsidP="000F1E36" w:rsidRDefault="004552A2" w14:paraId="669A0325" w14:textId="77777777">
      <w:pPr>
        <w:pStyle w:val="Titulo2Numerado"/>
      </w:pPr>
      <w:r>
        <w:t xml:space="preserve">  </w:t>
      </w:r>
      <w:bookmarkStart w:name="_Toc726189873" w:id="1"/>
      <w:r>
        <w:t>Tipos de usuario del sistema</w:t>
      </w:r>
      <w:bookmarkEnd w:id="1"/>
    </w:p>
    <w:p w:rsidR="004552A2" w:rsidP="00486C9C" w:rsidRDefault="004C0F2F" w14:paraId="3D778067" w14:textId="76F8DADC">
      <w:pPr>
        <w:spacing w:line="240" w:lineRule="auto"/>
      </w:pPr>
      <w:r>
        <w:t>-Clientes</w:t>
      </w:r>
    </w:p>
    <w:p w:rsidR="004C0F2F" w:rsidP="00486C9C" w:rsidRDefault="004C0F2F" w14:paraId="15A4E27A" w14:textId="2F713EF0">
      <w:pPr>
        <w:spacing w:line="240" w:lineRule="auto"/>
      </w:pPr>
      <w:r>
        <w:t>-Paseadores</w:t>
      </w:r>
    </w:p>
    <w:p w:rsidR="004552A2" w:rsidP="00B74B10" w:rsidRDefault="00B74B10" w14:paraId="2C85C0B7" w14:textId="77777777">
      <w:pPr>
        <w:pStyle w:val="Titulo2Numerado"/>
        <w:ind w:left="788" w:hanging="431"/>
      </w:pPr>
      <w:r>
        <w:t xml:space="preserve"> </w:t>
      </w:r>
      <w:bookmarkStart w:name="_Toc877587089" w:id="2"/>
      <w:r>
        <w:t>Listado de funcionalidades</w:t>
      </w:r>
      <w:bookmarkEnd w:id="2"/>
    </w:p>
    <w:p w:rsidR="004C0F2F" w:rsidP="00B74B10" w:rsidRDefault="004C0F2F" w14:paraId="558E2F96" w14:textId="38316C84">
      <w:r>
        <w:t xml:space="preserve">F01 </w:t>
      </w:r>
      <w:r w:rsidR="008254D6">
        <w:t>-</w:t>
      </w:r>
      <w:r>
        <w:t xml:space="preserve"> Registro</w:t>
      </w:r>
      <w:r w:rsidR="008254D6">
        <w:t xml:space="preserve"> </w:t>
      </w:r>
      <w:r>
        <w:t>- Usuario/s: Cliente:</w:t>
      </w:r>
    </w:p>
    <w:p w:rsidR="004C0F2F" w:rsidP="00B74B10" w:rsidRDefault="004C0F2F" w14:paraId="73D4A2FE" w14:textId="4495A125">
      <w:r>
        <w:t>F02 – Ingreso a</w:t>
      </w:r>
      <w:r w:rsidR="00931665">
        <w:t xml:space="preserve"> la plataforma </w:t>
      </w:r>
      <w:r>
        <w:t>– Usuario/s: Cliente</w:t>
      </w:r>
      <w:r w:rsidR="00931665">
        <w:t xml:space="preserve"> y Paseador</w:t>
      </w:r>
    </w:p>
    <w:p w:rsidR="004C0F2F" w:rsidP="00B74B10" w:rsidRDefault="004C0F2F" w14:paraId="40B5CC0E" w14:textId="0879FF46">
      <w:r>
        <w:t>F0</w:t>
      </w:r>
      <w:r w:rsidR="00D365B4">
        <w:t>3</w:t>
      </w:r>
      <w:r>
        <w:t xml:space="preserve"> </w:t>
      </w:r>
      <w:r w:rsidR="00D365B4">
        <w:t>–</w:t>
      </w:r>
      <w:r>
        <w:t xml:space="preserve"> </w:t>
      </w:r>
      <w:r w:rsidR="008254D6">
        <w:t>Cierre de sesión</w:t>
      </w:r>
      <w:r w:rsidR="00D365B4">
        <w:t>– Usuario/s: Cliente</w:t>
      </w:r>
      <w:r w:rsidR="00B10BA3">
        <w:t xml:space="preserve"> y Paseador</w:t>
      </w:r>
    </w:p>
    <w:p w:rsidR="00D365B4" w:rsidP="00B74B10" w:rsidRDefault="00D365B4" w14:paraId="12D69C3F" w14:textId="323F1242">
      <w:r>
        <w:t xml:space="preserve">F04 – </w:t>
      </w:r>
      <w:r w:rsidR="008254D6">
        <w:t>Gestión de contrataciones</w:t>
      </w:r>
      <w:r>
        <w:t xml:space="preserve"> </w:t>
      </w:r>
      <w:r w:rsidR="008254D6">
        <w:t xml:space="preserve">de </w:t>
      </w:r>
      <w:r>
        <w:t>servicios de paseadores – Usuario/s: Cliente</w:t>
      </w:r>
    </w:p>
    <w:p w:rsidR="00D365B4" w:rsidP="00B74B10" w:rsidRDefault="794AA408" w14:paraId="0DA1F79D" w14:textId="4763E853">
      <w:r>
        <w:t>F0</w:t>
      </w:r>
      <w:r w:rsidR="4BB798A7">
        <w:t>5</w:t>
      </w:r>
      <w:r>
        <w:t xml:space="preserve"> – Interfaz </w:t>
      </w:r>
      <w:r w:rsidR="606C3D3B">
        <w:t>de gestión de contrataciones</w:t>
      </w:r>
      <w:r w:rsidR="1EAEA76D">
        <w:t xml:space="preserve"> –</w:t>
      </w:r>
      <w:r>
        <w:t xml:space="preserve"> Usuarios: Cliente</w:t>
      </w:r>
    </w:p>
    <w:p w:rsidR="00C843F6" w:rsidP="00B74B10" w:rsidRDefault="3717F43E" w14:paraId="4AB4C9B1" w14:textId="25CAF14E">
      <w:r>
        <w:t>F0</w:t>
      </w:r>
      <w:r w:rsidR="429023D4">
        <w:t>6</w:t>
      </w:r>
      <w:r>
        <w:t xml:space="preserve"> – Interfaz </w:t>
      </w:r>
      <w:r w:rsidR="51EA6E75">
        <w:t>informativa</w:t>
      </w:r>
      <w:r>
        <w:t xml:space="preserve"> – Usuario/s: </w:t>
      </w:r>
      <w:r w:rsidR="61E41AAC">
        <w:t>Cliente</w:t>
      </w:r>
    </w:p>
    <w:p w:rsidR="008254D6" w:rsidP="00B74B10" w:rsidRDefault="4BB798A7" w14:paraId="557DE567" w14:textId="633641C0">
      <w:r>
        <w:t>F0</w:t>
      </w:r>
      <w:r w:rsidR="429023D4">
        <w:t>7</w:t>
      </w:r>
      <w:r>
        <w:t xml:space="preserve"> – </w:t>
      </w:r>
      <w:r w:rsidR="2474A1FC">
        <w:t>Interfaz de gestión paseador</w:t>
      </w:r>
      <w:r>
        <w:t xml:space="preserve"> – Usuario/s: Paseador</w:t>
      </w:r>
    </w:p>
    <w:p w:rsidRPr="000F1E36" w:rsidR="00505622" w:rsidP="03FB2B1A" w:rsidRDefault="00B74B10" w14:paraId="63301A7B" w14:textId="410065C7">
      <w:pPr>
        <w:numPr>
          <w:ilvl w:val="0"/>
          <w:numId w:val="0"/>
        </w:numPr>
      </w:pPr>
      <w:r w:rsidR="40555BA0">
        <w:rPr/>
        <w:t>F08 – Interfaz de información sobre los perros asignados – Usuario/s: Paseador</w:t>
      </w:r>
    </w:p>
    <w:p w:rsidRPr="000F1E36" w:rsidR="00505622" w:rsidP="03FB2B1A" w:rsidRDefault="00B74B10" w14:paraId="6165F9B8" w14:textId="0C547100">
      <w:pPr>
        <w:pStyle w:val="Titulo2Numerado"/>
        <w:rPr>
          <w:sz w:val="32"/>
          <w:szCs w:val="32"/>
        </w:rPr>
      </w:pPr>
      <w:bookmarkStart w:name="_Toc10060252" w:id="3"/>
      <w:r w:rsidRPr="03FB2B1A" w:rsidR="553C4A33">
        <w:rPr>
          <w:sz w:val="32"/>
          <w:szCs w:val="32"/>
        </w:rPr>
        <w:t xml:space="preserve">Detalle de </w:t>
      </w:r>
      <w:r w:rsidRPr="03FB2B1A" w:rsidR="553C4A33">
        <w:rPr>
          <w:sz w:val="32"/>
          <w:szCs w:val="32"/>
        </w:rPr>
        <w:t>Funcionalidades</w:t>
      </w:r>
      <w:bookmarkEnd w:id="3"/>
    </w:p>
    <w:p w:rsidR="00C7460D" w:rsidP="00486C9C" w:rsidRDefault="00B74B10" w14:paraId="2029F936" w14:textId="77777777">
      <w:pPr>
        <w:spacing w:line="240" w:lineRule="auto"/>
      </w:pPr>
      <w:r>
        <w:t xml:space="preserve">A </w:t>
      </w:r>
      <w:r w:rsidR="008E5B43">
        <w:t>continuación,</w:t>
      </w:r>
      <w:r>
        <w:t xml:space="preserve"> se presenta el detalle de cada una de las funcionalidades a resolver en el obligatorio. Las funcionalidades están ordenadas por tipo de usuario.</w:t>
      </w:r>
    </w:p>
    <w:p w:rsidRPr="00C7460D" w:rsidR="005A77D1" w:rsidP="03FB2B1A" w:rsidRDefault="005A77D1" w14:paraId="13F2D622" w14:noSpellErr="1" w14:textId="6C97B069">
      <w:pPr>
        <w:pStyle w:val="Normal"/>
        <w:spacing w:line="240" w:lineRule="auto"/>
      </w:pPr>
    </w:p>
    <w:p w:rsidRPr="000F1E36" w:rsidR="00E3307C" w:rsidP="341161D1" w:rsidRDefault="00B74B10" w14:paraId="054A5FA4" w14:textId="5FEB71D4">
      <w:pPr>
        <w:pStyle w:val="Titulo2Numerado"/>
      </w:pPr>
      <w:r>
        <w:t xml:space="preserve"> </w:t>
      </w:r>
      <w:bookmarkStart w:name="_Toc321371481" w:id="4"/>
      <w:r>
        <w:t xml:space="preserve">F01 – </w:t>
      </w:r>
      <w:r w:rsidR="00FB60C8">
        <w:t>Registro en la plataforma (Cliente)</w:t>
      </w:r>
      <w:bookmarkEnd w:id="4"/>
    </w:p>
    <w:p w:rsidR="00E3307C" w:rsidP="341161D1" w:rsidRDefault="00B74B10" w14:paraId="1143D3F3" w14:textId="77777777">
      <w:pPr>
        <w:pStyle w:val="Titulo3Numerado"/>
      </w:pPr>
      <w:bookmarkStart w:name="_Toc447566482" w:id="5"/>
      <w:bookmarkStart w:name="_Toc1844090490" w:id="6"/>
      <w:r>
        <w:t>Acceso</w:t>
      </w:r>
      <w:bookmarkEnd w:id="5"/>
      <w:bookmarkEnd w:id="6"/>
    </w:p>
    <w:p w:rsidR="00B74B10" w:rsidP="00B74B10" w:rsidRDefault="00FB60C8" w14:paraId="7226BBAF" w14:textId="27D3087D">
      <w:r>
        <w:t>Todos los clientes</w:t>
      </w:r>
    </w:p>
    <w:p w:rsidR="008E5B43" w:rsidP="341161D1" w:rsidRDefault="008E5B43" w14:paraId="52FB216F" w14:textId="77777777">
      <w:pPr>
        <w:pStyle w:val="Titulo3Numerado"/>
      </w:pPr>
      <w:bookmarkStart w:name="_Toc2034066082" w:id="7"/>
      <w:r>
        <w:t>Descripción</w:t>
      </w:r>
      <w:bookmarkEnd w:id="7"/>
    </w:p>
    <w:p w:rsidRPr="008E5B43" w:rsidR="008E5B43" w:rsidP="008E5B43" w:rsidRDefault="00FB60C8" w14:paraId="073E78B8" w14:textId="793ABABA">
      <w:r>
        <w:t>Crear un perfil único para cada cliente</w:t>
      </w:r>
    </w:p>
    <w:p w:rsidR="008E5B43" w:rsidP="341161D1" w:rsidRDefault="008E5B43" w14:paraId="02A9D2B6" w14:textId="77777777">
      <w:pPr>
        <w:pStyle w:val="Titulo3Numerado"/>
      </w:pPr>
      <w:bookmarkStart w:name="_Toc1935310104" w:id="8"/>
      <w:r>
        <w:t>Interfaz de usuario</w:t>
      </w:r>
      <w:bookmarkEnd w:id="8"/>
    </w:p>
    <w:p w:rsidR="008E5B43" w:rsidP="008E5B43" w:rsidRDefault="005A77D1" w14:paraId="48053582" w14:textId="357CE022">
      <w:r>
        <w:t xml:space="preserve">                        </w:t>
      </w:r>
      <w:r w:rsidRPr="005A77D1">
        <w:drawing>
          <wp:inline distT="0" distB="0" distL="0" distR="0" wp14:anchorId="397F4F0A" wp14:editId="145E4BC2">
            <wp:extent cx="2314898" cy="3305636"/>
            <wp:effectExtent l="0" t="0" r="9525" b="9525"/>
            <wp:docPr id="37501398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1398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65" w:rsidP="008E5B43" w:rsidRDefault="00931665" w14:paraId="79F73718" w14:textId="77777777"/>
    <w:p w:rsidRPr="00B10BA3" w:rsidR="00B10BA3" w:rsidP="341161D1" w:rsidRDefault="008E5B43" w14:paraId="7FE8C96B" w14:textId="29281318">
      <w:pPr>
        <w:pStyle w:val="Titulo3Numerado"/>
      </w:pPr>
      <w:bookmarkStart w:name="_Toc21579213" w:id="9"/>
      <w:r>
        <w:lastRenderedPageBreak/>
        <w:t>Validaciones</w:t>
      </w:r>
      <w:bookmarkEnd w:id="9"/>
    </w:p>
    <w:p w:rsidR="00FB60C8" w:rsidP="008E5B43" w:rsidRDefault="00FB60C8" w14:paraId="6148A7DA" w14:textId="047EBE54">
      <w:r>
        <w:t>Usuari</w:t>
      </w:r>
      <w:r w:rsidR="006B7EA0">
        <w:t>o</w:t>
      </w:r>
      <w:r>
        <w:t>: Corroborar de que no exista un usuario igual ya registrado en el sistema.</w:t>
      </w:r>
    </w:p>
    <w:p w:rsidRPr="005A77D1" w:rsidR="006B7EA0" w:rsidP="008E5B43" w:rsidRDefault="00FB60C8" w14:paraId="30D3DC09" w14:textId="63388E8E">
      <w:pPr>
        <w:rPr>
          <w:lang w:val="es-AR"/>
        </w:rPr>
      </w:pPr>
      <w:r>
        <w:t>Mensaje de error</w:t>
      </w:r>
      <w:proofErr w:type="gramStart"/>
      <w:r>
        <w:t>:</w:t>
      </w:r>
      <w:r w:rsidR="005A77D1">
        <w:t xml:space="preserve"> ”</w:t>
      </w:r>
      <w:r w:rsidRPr="005A77D1" w:rsidR="005A77D1">
        <w:rPr>
          <w:lang w:val="es-AR"/>
        </w:rPr>
        <w:t>El</w:t>
      </w:r>
      <w:proofErr w:type="gramEnd"/>
      <w:r w:rsidRPr="005A77D1" w:rsidR="005A77D1">
        <w:rPr>
          <w:lang w:val="es-AR"/>
        </w:rPr>
        <w:t xml:space="preserve"> usuario </w:t>
      </w:r>
      <w:r w:rsidR="005A77D1">
        <w:rPr>
          <w:lang w:val="es-AR"/>
        </w:rPr>
        <w:t>X</w:t>
      </w:r>
      <w:r w:rsidRPr="005A77D1" w:rsidR="005A77D1">
        <w:rPr>
          <w:lang w:val="es-AR"/>
        </w:rPr>
        <w:t xml:space="preserve"> ya está registrado en la Base de datos</w:t>
      </w:r>
      <w:r w:rsidR="005A77D1">
        <w:rPr>
          <w:lang w:val="es-AR"/>
        </w:rPr>
        <w:t>.</w:t>
      </w:r>
      <w:r w:rsidR="005A77D1">
        <w:t>”</w:t>
      </w:r>
    </w:p>
    <w:p w:rsidR="00486C9C" w:rsidP="00486C9C" w:rsidRDefault="006B7EA0" w14:paraId="3A9A3490" w14:textId="4C7C39D3">
      <w:pPr>
        <w:spacing w:line="240" w:lineRule="auto"/>
      </w:pPr>
      <w:r>
        <w:t>Contraseña: Mínimo 5 caracteres, 1 mayúscula, 1 minúscula y un número.</w:t>
      </w:r>
    </w:p>
    <w:p w:rsidRPr="005A77D1" w:rsidR="006B7EA0" w:rsidP="006B7EA0" w:rsidRDefault="006B7EA0" w14:paraId="5818845A" w14:textId="63B96760">
      <w:pPr>
        <w:spacing w:line="240" w:lineRule="auto"/>
        <w:rPr>
          <w:lang w:val="es-AR"/>
        </w:rPr>
      </w:pPr>
      <w:r>
        <w:t xml:space="preserve">Mensaje de error: </w:t>
      </w:r>
      <w:r w:rsidRPr="005A77D1" w:rsidR="005A77D1">
        <w:rPr>
          <w:lang w:val="es-AR"/>
        </w:rPr>
        <w:t xml:space="preserve">"Verifica que la contraseña contenga al menos: una minúscula, una mayúscula, un número, y además sea igual o mayor a 5 </w:t>
      </w:r>
      <w:proofErr w:type="spellStart"/>
      <w:r w:rsidRPr="005A77D1" w:rsidR="005A77D1">
        <w:rPr>
          <w:lang w:val="es-AR"/>
        </w:rPr>
        <w:t>carácteres</w:t>
      </w:r>
      <w:proofErr w:type="spellEnd"/>
      <w:r w:rsidRPr="005A77D1" w:rsidR="005A77D1">
        <w:rPr>
          <w:lang w:val="es-AR"/>
        </w:rPr>
        <w:t>"</w:t>
      </w:r>
    </w:p>
    <w:p w:rsidR="00B10BA3" w:rsidP="006B7EA0" w:rsidRDefault="00B10BA3" w14:paraId="6BD35039" w14:textId="77777777">
      <w:pPr>
        <w:spacing w:line="240" w:lineRule="auto"/>
      </w:pPr>
    </w:p>
    <w:p w:rsidRPr="000F1E36" w:rsidR="00931665" w:rsidP="341161D1" w:rsidRDefault="00931665" w14:paraId="2D12731B" w14:textId="7E3EB33F">
      <w:pPr>
        <w:pStyle w:val="Titulo2Numerado"/>
      </w:pPr>
      <w:r>
        <w:t xml:space="preserve"> </w:t>
      </w:r>
      <w:bookmarkStart w:name="_Toc1048961359" w:id="10"/>
      <w:r>
        <w:t>F02 – Ingreso a la plataforma</w:t>
      </w:r>
      <w:bookmarkEnd w:id="10"/>
    </w:p>
    <w:p w:rsidR="00931665" w:rsidP="341161D1" w:rsidRDefault="00931665" w14:paraId="37D6992B" w14:textId="77777777">
      <w:pPr>
        <w:pStyle w:val="Titulo3Numerado"/>
      </w:pPr>
      <w:bookmarkStart w:name="_Toc2078441727" w:id="11"/>
      <w:r>
        <w:t>Acceso</w:t>
      </w:r>
      <w:bookmarkEnd w:id="11"/>
    </w:p>
    <w:p w:rsidR="00931665" w:rsidP="00931665" w:rsidRDefault="00931665" w14:paraId="3EBECF9A" w14:textId="0930EB9D">
      <w:r>
        <w:t>Clientes y Paseadores</w:t>
      </w:r>
    </w:p>
    <w:p w:rsidR="00931665" w:rsidP="341161D1" w:rsidRDefault="00931665" w14:paraId="392F1DA3" w14:textId="77777777">
      <w:pPr>
        <w:pStyle w:val="Titulo3Numerado"/>
      </w:pPr>
      <w:bookmarkStart w:name="_Toc1037999275" w:id="12"/>
      <w:r>
        <w:t>Descripción</w:t>
      </w:r>
      <w:bookmarkEnd w:id="12"/>
    </w:p>
    <w:p w:rsidRPr="008E5B43" w:rsidR="00931665" w:rsidP="00931665" w:rsidRDefault="00B10BA3" w14:paraId="5F90D61F" w14:textId="0A168125">
      <w:r>
        <w:t>Ingresar con un usuario y contraseña previamente registrado en caso de los Clientes o precargado en el caso de los Paseadores en la plataforma.</w:t>
      </w:r>
    </w:p>
    <w:p w:rsidR="00931665" w:rsidP="341161D1" w:rsidRDefault="00931665" w14:paraId="52735048" w14:textId="77777777">
      <w:pPr>
        <w:pStyle w:val="Titulo3Numerado"/>
      </w:pPr>
      <w:bookmarkStart w:name="_Toc691925394" w:id="13"/>
      <w:r>
        <w:t>Interfaz de usuario</w:t>
      </w:r>
      <w:bookmarkEnd w:id="13"/>
    </w:p>
    <w:p w:rsidR="00931665" w:rsidP="006B7EA0" w:rsidRDefault="005A77D1" w14:paraId="47E3E6C1" w14:textId="37859621">
      <w:pPr>
        <w:spacing w:line="240" w:lineRule="auto"/>
      </w:pPr>
      <w:r>
        <w:t xml:space="preserve">                       </w:t>
      </w:r>
      <w:r w:rsidRPr="005A77D1">
        <w:drawing>
          <wp:inline distT="0" distB="0" distL="0" distR="0" wp14:anchorId="171A2A7E" wp14:editId="7A5C6FE2">
            <wp:extent cx="2267266" cy="2286319"/>
            <wp:effectExtent l="0" t="0" r="0" b="0"/>
            <wp:docPr id="120222391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391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0BA3" w:rsidR="00B10BA3" w:rsidP="341161D1" w:rsidRDefault="00B10BA3" w14:paraId="52D2B460" w14:textId="31068432">
      <w:pPr>
        <w:pStyle w:val="Titulo3Numerado"/>
      </w:pPr>
      <w:bookmarkStart w:name="_Toc1339348097" w:id="14"/>
      <w:r>
        <w:t>Validaciones</w:t>
      </w:r>
      <w:bookmarkEnd w:id="14"/>
    </w:p>
    <w:p w:rsidR="005A77D1" w:rsidP="005A77D1" w:rsidRDefault="00B10BA3" w14:paraId="41DAE7BB" w14:textId="77777777">
      <w:r>
        <w:t>Usuario: Debe coincidir con un usuario ya precargado o registrado en la plataforma.</w:t>
      </w:r>
    </w:p>
    <w:p w:rsidR="00B10BA3" w:rsidP="005A77D1" w:rsidRDefault="00B10BA3" w14:paraId="02A08888" w14:textId="250B697F">
      <w:r>
        <w:lastRenderedPageBreak/>
        <w:t>Contraseña: Debe coincidir con la contraseña asociada al nombre de usuario en caso de que el miso sea validado como correcto.</w:t>
      </w:r>
    </w:p>
    <w:p w:rsidR="005A77D1" w:rsidP="00B10BA3" w:rsidRDefault="00B10BA3" w14:paraId="09AEC61A" w14:textId="7B4B3B52">
      <w:pPr>
        <w:spacing w:line="240" w:lineRule="auto"/>
      </w:pPr>
      <w:r>
        <w:t>Mensaje de error</w:t>
      </w:r>
      <w:r w:rsidR="005A77D1">
        <w:t xml:space="preserve">: </w:t>
      </w:r>
      <w:r w:rsidRPr="005A77D1" w:rsidR="005A77D1">
        <w:rPr>
          <w:lang w:val="es-AR"/>
        </w:rPr>
        <w:t>"Credenciales incorrectas, pruebe nuevamente"</w:t>
      </w:r>
    </w:p>
    <w:p w:rsidR="005A77D1" w:rsidP="00B10BA3" w:rsidRDefault="005A77D1" w14:paraId="2753019A" w14:textId="77777777">
      <w:pPr>
        <w:spacing w:line="240" w:lineRule="auto"/>
      </w:pPr>
    </w:p>
    <w:p w:rsidR="005A77D1" w:rsidP="00B10BA3" w:rsidRDefault="005A77D1" w14:paraId="60D44781" w14:textId="77777777">
      <w:pPr>
        <w:spacing w:line="240" w:lineRule="auto"/>
      </w:pPr>
    </w:p>
    <w:p w:rsidRPr="000F1E36" w:rsidR="00B10BA3" w:rsidP="341161D1" w:rsidRDefault="005A77D1" w14:paraId="091DF991" w14:textId="7BBDCC78">
      <w:pPr>
        <w:pStyle w:val="Titulo2Numerado"/>
      </w:pPr>
      <w:bookmarkStart w:name="_Toc609230629" w:id="15"/>
      <w:r>
        <w:t xml:space="preserve"> </w:t>
      </w:r>
      <w:r w:rsidR="00B10BA3">
        <w:t>F0</w:t>
      </w:r>
      <w:r w:rsidR="00385C20">
        <w:t>3</w:t>
      </w:r>
      <w:r w:rsidR="00B10BA3">
        <w:t xml:space="preserve"> – Cierre de Sesión</w:t>
      </w:r>
      <w:bookmarkEnd w:id="15"/>
    </w:p>
    <w:p w:rsidR="00B10BA3" w:rsidP="341161D1" w:rsidRDefault="00B10BA3" w14:paraId="5DFBDA3C" w14:textId="77777777">
      <w:pPr>
        <w:pStyle w:val="Titulo3Numerado"/>
      </w:pPr>
      <w:bookmarkStart w:name="_Toc1232636886" w:id="16"/>
      <w:r>
        <w:t>Acceso</w:t>
      </w:r>
      <w:bookmarkEnd w:id="16"/>
    </w:p>
    <w:p w:rsidR="00B10BA3" w:rsidP="00B10BA3" w:rsidRDefault="00B10BA3" w14:paraId="21F0103B" w14:textId="77777777">
      <w:r>
        <w:t>Clientes y Paseadores</w:t>
      </w:r>
    </w:p>
    <w:p w:rsidR="00B10BA3" w:rsidP="341161D1" w:rsidRDefault="00B10BA3" w14:paraId="11AB7882" w14:textId="77777777">
      <w:pPr>
        <w:pStyle w:val="Titulo3Numerado"/>
      </w:pPr>
      <w:bookmarkStart w:name="_Toc1165324597" w:id="17"/>
      <w:r>
        <w:t>Descripción</w:t>
      </w:r>
      <w:bookmarkEnd w:id="17"/>
    </w:p>
    <w:p w:rsidRPr="008E5B43" w:rsidR="00B10BA3" w:rsidP="00B10BA3" w:rsidRDefault="001E5601" w14:paraId="7A3ADB3B" w14:textId="5AC4DEF8">
      <w:r>
        <w:t>Cada usuario una vez habiendo ingresado con su usuario y contraseña a la plataforma, tendrá la opción de cerrar la sesión, habiendo cerrado la sesión será redirigido a la interfaz de inicio de sesión.</w:t>
      </w:r>
    </w:p>
    <w:p w:rsidR="00B10BA3" w:rsidP="341161D1" w:rsidRDefault="00B10BA3" w14:paraId="3EF955A1" w14:textId="77777777" w14:noSpellErr="1">
      <w:pPr>
        <w:pStyle w:val="Titulo3Numerado"/>
        <w:rPr/>
      </w:pPr>
      <w:bookmarkStart w:name="_Toc1069558874" w:id="18"/>
      <w:r w:rsidR="698FE927">
        <w:rPr/>
        <w:t>Interfaz de usuario</w:t>
      </w:r>
      <w:bookmarkEnd w:id="18"/>
    </w:p>
    <w:p w:rsidR="07573E4C" w:rsidP="03FB2B1A" w:rsidRDefault="07573E4C" w14:paraId="15C77394" w14:textId="087C55CF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3FB2B1A" w:rsidR="07573E4C">
        <w:rPr>
          <w:sz w:val="24"/>
          <w:szCs w:val="24"/>
        </w:rPr>
        <w:t>Cliente</w:t>
      </w:r>
    </w:p>
    <w:p w:rsidR="00B10BA3" w:rsidP="00B10BA3" w:rsidRDefault="005A77D1" w14:paraId="7E56CA3D" w14:textId="59240D4C">
      <w:pPr>
        <w:spacing w:line="240" w:lineRule="auto"/>
      </w:pPr>
      <w:r w:rsidR="26B03CDF">
        <w:rPr/>
        <w:t xml:space="preserve">    </w:t>
      </w:r>
      <w:r w:rsidR="26B03CDF">
        <w:drawing>
          <wp:inline wp14:editId="648CC31D" wp14:anchorId="2B6DFA5F">
            <wp:extent cx="5191849" cy="352474"/>
            <wp:effectExtent l="0" t="0" r="8890" b="9525"/>
            <wp:docPr id="51013365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d70c17298820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A2871" w:rsidP="03FB2B1A" w:rsidRDefault="380A2871" w14:paraId="370876F3" w14:textId="4C83A74D">
      <w:pPr>
        <w:pStyle w:val="Prrafodelista"/>
        <w:numPr>
          <w:ilvl w:val="0"/>
          <w:numId w:val="32"/>
        </w:numPr>
        <w:spacing w:line="240" w:lineRule="auto"/>
        <w:rPr>
          <w:sz w:val="24"/>
          <w:szCs w:val="24"/>
        </w:rPr>
      </w:pPr>
      <w:r w:rsidRPr="03FB2B1A" w:rsidR="380A2871">
        <w:rPr>
          <w:sz w:val="24"/>
          <w:szCs w:val="24"/>
        </w:rPr>
        <w:t>Paseador</w:t>
      </w:r>
    </w:p>
    <w:p w:rsidR="005A77D1" w:rsidP="00B10BA3" w:rsidRDefault="005A77D1" w14:paraId="59884F75" w14:textId="6B1B53F1">
      <w:pPr>
        <w:spacing w:line="240" w:lineRule="auto"/>
      </w:pPr>
      <w:r>
        <w:t xml:space="preserve">    </w:t>
      </w:r>
      <w:r w:rsidRPr="005A77D1">
        <w:drawing>
          <wp:inline distT="0" distB="0" distL="0" distR="0" wp14:anchorId="5241E2CA" wp14:editId="08071CEC">
            <wp:extent cx="2451734" cy="314325"/>
            <wp:effectExtent l="0" t="0" r="6350" b="0"/>
            <wp:docPr id="21595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59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773" cy="31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0BA3" w:rsidR="00B10BA3" w:rsidP="341161D1" w:rsidRDefault="00B10BA3" w14:paraId="629994AC" w14:textId="77777777">
      <w:pPr>
        <w:pStyle w:val="Titulo3Numerado"/>
      </w:pPr>
      <w:bookmarkStart w:name="_Toc1060762375" w:id="19"/>
      <w:r>
        <w:t>Validaciones</w:t>
      </w:r>
      <w:bookmarkEnd w:id="19"/>
    </w:p>
    <w:p w:rsidR="00B10BA3" w:rsidP="00B10BA3" w:rsidRDefault="001E5601" w14:paraId="0F73BB96" w14:textId="341D7EBC">
      <w:pPr>
        <w:spacing w:line="240" w:lineRule="auto"/>
      </w:pPr>
      <w:r>
        <w:t>Estado de la sesión: Se debe corroborar si el usuario el cual desea cerrar sesión tiene ya una sesión activa.</w:t>
      </w:r>
    </w:p>
    <w:p w:rsidR="005A77D1" w:rsidP="03FB2B1A" w:rsidRDefault="005A77D1" w14:paraId="2CDFDEBC" w14:noSpellErr="1" w14:textId="7D14F82A">
      <w:pPr>
        <w:pStyle w:val="Normal"/>
        <w:spacing w:line="240" w:lineRule="auto"/>
      </w:pPr>
    </w:p>
    <w:p w:rsidRPr="000F1E36" w:rsidR="009E42A8" w:rsidP="341161D1" w:rsidRDefault="009E42A8" w14:paraId="438BDA9F" w14:textId="74E77590">
      <w:pPr>
        <w:pStyle w:val="Titulo2Numerado"/>
      </w:pPr>
      <w:r>
        <w:lastRenderedPageBreak/>
        <w:t xml:space="preserve"> </w:t>
      </w:r>
      <w:bookmarkStart w:name="_Toc1497771007" w:id="20"/>
      <w:r>
        <w:t>F0</w:t>
      </w:r>
      <w:r w:rsidR="00385C20">
        <w:t>4</w:t>
      </w:r>
      <w:r>
        <w:t xml:space="preserve"> – Gestión de contrataciones de servicios de paseadores</w:t>
      </w:r>
      <w:bookmarkEnd w:id="20"/>
    </w:p>
    <w:p w:rsidR="009E42A8" w:rsidP="341161D1" w:rsidRDefault="009E42A8" w14:paraId="674ED27C" w14:textId="77777777">
      <w:pPr>
        <w:pStyle w:val="Titulo3Numerado"/>
      </w:pPr>
      <w:bookmarkStart w:name="_Toc821930782" w:id="21"/>
      <w:r>
        <w:t>Acceso</w:t>
      </w:r>
      <w:bookmarkEnd w:id="21"/>
    </w:p>
    <w:p w:rsidR="009E42A8" w:rsidP="009E42A8" w:rsidRDefault="009E42A8" w14:paraId="55EDDF40" w14:textId="40727C03">
      <w:r>
        <w:t>Clientes</w:t>
      </w:r>
    </w:p>
    <w:p w:rsidR="009E42A8" w:rsidP="341161D1" w:rsidRDefault="009E42A8" w14:paraId="219A6BED" w14:textId="77777777">
      <w:pPr>
        <w:pStyle w:val="Titulo3Numerado"/>
      </w:pPr>
      <w:bookmarkStart w:name="_Toc1135991802" w:id="22"/>
      <w:r>
        <w:t>Descripción</w:t>
      </w:r>
      <w:bookmarkEnd w:id="22"/>
    </w:p>
    <w:p w:rsidRPr="009E42A8" w:rsidR="009E42A8" w:rsidP="009E42A8" w:rsidRDefault="009E42A8" w14:paraId="08811FDD" w14:textId="55715E38">
      <w:r w:rsidRPr="009E42A8">
        <w:t xml:space="preserve">Al ingresar en la aplicación los usuarios deberán poder elegir un </w:t>
      </w:r>
      <w:r w:rsidR="00C34F75">
        <w:t xml:space="preserve">único </w:t>
      </w:r>
      <w:r w:rsidRPr="009E42A8">
        <w:t>paseador para poder contratar sus servicios.</w:t>
      </w:r>
    </w:p>
    <w:p w:rsidR="009E42A8" w:rsidP="341161D1" w:rsidRDefault="009E42A8" w14:paraId="5BFC97D9" w14:textId="77777777">
      <w:pPr>
        <w:pStyle w:val="Titulo3Numerado"/>
      </w:pPr>
      <w:bookmarkStart w:name="_Toc1240134368" w:id="23"/>
      <w:r>
        <w:t>Interfaz de usuario</w:t>
      </w:r>
      <w:bookmarkEnd w:id="23"/>
    </w:p>
    <w:p w:rsidR="009E42A8" w:rsidP="009E42A8" w:rsidRDefault="005A77D1" w14:paraId="045A51F4" w14:textId="3B09CEE1">
      <w:pPr>
        <w:spacing w:line="240" w:lineRule="auto"/>
      </w:pPr>
      <w:r w:rsidR="26B03CDF">
        <w:rPr/>
        <w:t xml:space="preserve">  </w:t>
      </w:r>
      <w:r w:rsidR="26B03CDF">
        <w:drawing>
          <wp:inline wp14:editId="06BCEAB0" wp14:anchorId="68679FED">
            <wp:extent cx="5400040" cy="2512060"/>
            <wp:effectExtent l="0" t="0" r="0" b="2540"/>
            <wp:docPr id="37557710" name="Imagen 1" descr="Interfaz de usuario gráfica, Aplicación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9ce52d4f8f43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B2B1A" w:rsidP="03FB2B1A" w:rsidRDefault="03FB2B1A" w14:paraId="0A859718" w14:textId="0E31F1E8">
      <w:pPr>
        <w:spacing w:line="240" w:lineRule="auto"/>
      </w:pPr>
    </w:p>
    <w:p w:rsidRPr="00B10BA3" w:rsidR="009E42A8" w:rsidP="341161D1" w:rsidRDefault="009E42A8" w14:paraId="1806A342" w14:textId="77777777">
      <w:pPr>
        <w:pStyle w:val="Titulo3Numerado"/>
      </w:pPr>
      <w:bookmarkStart w:name="_Toc1408789588" w:id="24"/>
      <w:r>
        <w:t>Validaciones</w:t>
      </w:r>
      <w:bookmarkEnd w:id="24"/>
    </w:p>
    <w:p w:rsidR="00BB6EA9" w:rsidP="009E42A8" w:rsidRDefault="006353B4" w14:paraId="1C6BD4C1" w14:textId="77777777">
      <w:pPr>
        <w:spacing w:line="240" w:lineRule="auto"/>
      </w:pPr>
      <w:r>
        <w:t xml:space="preserve">Cupos disponibles: </w:t>
      </w:r>
    </w:p>
    <w:p w:rsidR="009E42A8" w:rsidP="009E42A8" w:rsidRDefault="006353B4" w14:paraId="51B1D57F" w14:textId="2EC02583">
      <w:pPr>
        <w:spacing w:line="240" w:lineRule="auto"/>
      </w:pPr>
      <w:r>
        <w:t>Se traerán a fin de seleccionar los paseadores cuales tengan cupos libres, en caso de que estos no tengan cupos, directamente se omitirán del campo desplegable.</w:t>
      </w:r>
    </w:p>
    <w:p w:rsidR="00BB6EA9" w:rsidP="009E42A8" w:rsidRDefault="006353B4" w14:paraId="7A2D165F" w14:textId="77777777">
      <w:pPr>
        <w:spacing w:line="240" w:lineRule="auto"/>
      </w:pPr>
      <w:r w:rsidR="5B38CFBC">
        <w:rPr/>
        <w:t xml:space="preserve">Compatibilidad entre tamaños de perros: </w:t>
      </w:r>
    </w:p>
    <w:p w:rsidR="4949109A" w:rsidP="03FB2B1A" w:rsidRDefault="4949109A" w14:paraId="0B7B0C3A" w14:textId="05EEC949">
      <w:pPr>
        <w:spacing w:line="240" w:lineRule="auto"/>
      </w:pPr>
      <w:r w:rsidR="4949109A">
        <w:rPr/>
        <w:t>El sistema validará que exista compatibilidad entre el tamaño del perro del cliente y los paseadores disponibles, según las siguientes reglas:</w:t>
      </w:r>
    </w:p>
    <w:p w:rsidR="4949109A" w:rsidP="03FB2B1A" w:rsidRDefault="4949109A" w14:paraId="40B7A930" w14:textId="222FF0CA">
      <w:pPr>
        <w:pStyle w:val="Normal"/>
        <w:spacing w:line="240" w:lineRule="auto"/>
      </w:pPr>
      <w:r w:rsidR="4949109A">
        <w:rPr/>
        <w:t>Perro mediano:</w:t>
      </w:r>
      <w:r>
        <w:br/>
      </w:r>
      <w:r w:rsidR="4949109A">
        <w:rPr/>
        <w:t>Se mostrarán todos los paseadores que tengan cupos disponibles, sin importar el tamaño de los perros que ya tengan asignados.</w:t>
      </w:r>
    </w:p>
    <w:p w:rsidR="4949109A" w:rsidP="03FB2B1A" w:rsidRDefault="4949109A" w14:paraId="20A12AF9" w14:textId="13A64245">
      <w:pPr>
        <w:pStyle w:val="Normal"/>
        <w:spacing w:line="240" w:lineRule="auto"/>
      </w:pPr>
      <w:r w:rsidR="4949109A">
        <w:rPr/>
        <w:t>Perro grande:</w:t>
      </w:r>
      <w:r>
        <w:br/>
      </w:r>
      <w:r w:rsidR="4949109A">
        <w:rPr/>
        <w:t>Se mostrarán únicamente los paseadores con cupos disponibles que no tengan perros chicos asignados. Es decir, solo se permitirán paseadores que actualmente pasean perros medianos y grandes.</w:t>
      </w:r>
    </w:p>
    <w:p w:rsidR="4949109A" w:rsidP="03FB2B1A" w:rsidRDefault="4949109A" w14:paraId="3BDF51D3" w14:textId="02DA6E77">
      <w:pPr>
        <w:pStyle w:val="Normal"/>
        <w:spacing w:line="240" w:lineRule="auto"/>
      </w:pPr>
      <w:r w:rsidR="4949109A">
        <w:rPr/>
        <w:t>Perro chico:</w:t>
      </w:r>
      <w:r>
        <w:br/>
      </w:r>
      <w:r w:rsidR="4949109A">
        <w:rPr/>
        <w:t>Se mostrarán los paseadores con cupos disponibles que no tengan perros grandes asignados. Es decir, solo se permitirán paseadores que actualmente pasean perros chicos y medianos.</w:t>
      </w:r>
    </w:p>
    <w:p w:rsidR="006353B4" w:rsidP="009E42A8" w:rsidRDefault="00385C20" w14:paraId="5888AAF9" w14:textId="3DE53EBF">
      <w:pPr>
        <w:spacing w:line="240" w:lineRule="auto"/>
      </w:pPr>
      <w:r>
        <w:lastRenderedPageBreak/>
        <w:t>Tampoco contaremos con un mensaje de error específico para esta validación ya que se omitirán las opciones incorrectas.</w:t>
      </w:r>
    </w:p>
    <w:p w:rsidR="00BB6EA9" w:rsidP="009E42A8" w:rsidRDefault="00BB6EA9" w14:paraId="4145AFCB" w14:textId="77777777">
      <w:pPr>
        <w:spacing w:line="240" w:lineRule="auto"/>
      </w:pPr>
    </w:p>
    <w:p w:rsidR="00BB6EA9" w:rsidP="009E42A8" w:rsidRDefault="00BB6EA9" w14:paraId="175FE066" w14:textId="77777777">
      <w:pPr>
        <w:spacing w:line="240" w:lineRule="auto"/>
      </w:pPr>
    </w:p>
    <w:p w:rsidRPr="000F1E36" w:rsidR="00385C20" w:rsidP="341161D1" w:rsidRDefault="1EAEA76D" w14:paraId="432958A1" w14:textId="69E66B67">
      <w:pPr>
        <w:pStyle w:val="Titulo2Numerado"/>
      </w:pPr>
      <w:r>
        <w:t xml:space="preserve"> </w:t>
      </w:r>
      <w:bookmarkStart w:name="_Toc1926546891" w:id="25"/>
      <w:r>
        <w:t xml:space="preserve">F05 – Interfaz </w:t>
      </w:r>
      <w:r w:rsidR="22284145">
        <w:t xml:space="preserve">de gestión de </w:t>
      </w:r>
      <w:bookmarkEnd w:id="25"/>
      <w:r w:rsidR="00BB6EA9">
        <w:t>la contratación “Pendiente” del cliente</w:t>
      </w:r>
    </w:p>
    <w:p w:rsidR="00385C20" w:rsidP="341161D1" w:rsidRDefault="00385C20" w14:paraId="2439E451" w14:textId="77777777">
      <w:pPr>
        <w:pStyle w:val="Titulo3Numerado"/>
      </w:pPr>
      <w:bookmarkStart w:name="_Toc1279326228" w:id="26"/>
      <w:r>
        <w:t>Acceso</w:t>
      </w:r>
      <w:bookmarkEnd w:id="26"/>
    </w:p>
    <w:p w:rsidR="00385C20" w:rsidP="00385C20" w:rsidRDefault="00385C20" w14:paraId="5BF8CA5F" w14:textId="77777777">
      <w:r>
        <w:t>Clientes</w:t>
      </w:r>
    </w:p>
    <w:p w:rsidR="00385C20" w:rsidP="341161D1" w:rsidRDefault="00385C20" w14:paraId="72787B45" w14:textId="77777777">
      <w:pPr>
        <w:pStyle w:val="Titulo3Numerado"/>
      </w:pPr>
      <w:bookmarkStart w:name="_Toc1088075000" w:id="27"/>
      <w:r>
        <w:t>Descripción</w:t>
      </w:r>
      <w:bookmarkEnd w:id="27"/>
    </w:p>
    <w:p w:rsidRPr="009E42A8" w:rsidR="00385C20" w:rsidP="00385C20" w:rsidRDefault="1EAEA76D" w14:paraId="131E0154" w14:textId="6256A893">
      <w:r>
        <w:t>El cliente podrá visual</w:t>
      </w:r>
      <w:r w:rsidR="1C297833">
        <w:t>izar una interfaz en la cual tendrá la opción de cancelar el servicio previamente solicitado, en caso de no haber solicitado un servicio, se le mostrará un mensaje de “</w:t>
      </w:r>
      <w:r w:rsidR="00BB6EA9">
        <w:t>No existen contrataciones</w:t>
      </w:r>
      <w:r w:rsidR="59B60920">
        <w:t xml:space="preserve"> pendientes</w:t>
      </w:r>
      <w:r w:rsidR="00BB6EA9">
        <w:t>.</w:t>
      </w:r>
      <w:r w:rsidR="59B60920">
        <w:t>”</w:t>
      </w:r>
    </w:p>
    <w:p w:rsidR="00385C20" w:rsidP="341161D1" w:rsidRDefault="1EAEA76D" w14:paraId="01259F5A" w14:textId="77777777">
      <w:pPr>
        <w:pStyle w:val="Titulo3Numerado"/>
      </w:pPr>
      <w:bookmarkStart w:name="_Toc1127003552" w:id="28"/>
      <w:r>
        <w:t>Interfaz de usuario</w:t>
      </w:r>
      <w:bookmarkEnd w:id="28"/>
    </w:p>
    <w:p w:rsidRPr="00BB6EA9" w:rsidR="00BB6EA9" w:rsidP="00BB6EA9" w:rsidRDefault="00BB6EA9" w14:paraId="08181E3F" w14:textId="286FDCDB">
      <w:r w:rsidRPr="00BB6EA9">
        <w:drawing>
          <wp:inline distT="0" distB="0" distL="0" distR="0" wp14:anchorId="66788124" wp14:editId="4D87C355">
            <wp:extent cx="5400040" cy="919480"/>
            <wp:effectExtent l="0" t="0" r="0" b="0"/>
            <wp:docPr id="2102034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3488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20" w:rsidP="00385C20" w:rsidRDefault="00BB6EA9" w14:paraId="1B5EFD24" w14:textId="62022063">
      <w:pPr>
        <w:spacing w:line="240" w:lineRule="auto"/>
      </w:pPr>
      <w:r w:rsidRPr="00BB6EA9">
        <w:drawing>
          <wp:inline distT="0" distB="0" distL="0" distR="0" wp14:anchorId="06A16683" wp14:editId="2E00A23D">
            <wp:extent cx="5400040" cy="1167130"/>
            <wp:effectExtent l="0" t="0" r="0" b="0"/>
            <wp:docPr id="1826123713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23713" name="Imagen 1" descr="Imagen que contiene Escala de tiemp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A9" w:rsidP="00385C20" w:rsidRDefault="00BB6EA9" w14:paraId="29AC2B9D" w14:textId="01F3E479">
      <w:pPr>
        <w:spacing w:line="240" w:lineRule="auto"/>
      </w:pPr>
      <w:r w:rsidRPr="00BB6EA9">
        <w:drawing>
          <wp:inline distT="0" distB="0" distL="0" distR="0" wp14:anchorId="04909821" wp14:editId="3360EDB1">
            <wp:extent cx="5400040" cy="918845"/>
            <wp:effectExtent l="0" t="0" r="0" b="0"/>
            <wp:docPr id="1661358871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8871" name="Imagen 1" descr="Imagen que contiene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10BA3" w:rsidR="00385C20" w:rsidP="341161D1" w:rsidRDefault="1EAEA76D" w14:paraId="2621FF75" w14:textId="77777777">
      <w:pPr>
        <w:pStyle w:val="Titulo3Numerado"/>
      </w:pPr>
      <w:bookmarkStart w:name="_Toc1962108379" w:id="29"/>
      <w:r>
        <w:lastRenderedPageBreak/>
        <w:t>Validaciones</w:t>
      </w:r>
      <w:bookmarkEnd w:id="29"/>
    </w:p>
    <w:p w:rsidR="42229D07" w:rsidP="4A5EB979" w:rsidRDefault="42229D07" w14:paraId="0FD48618" w14:textId="5538925C">
      <w:pPr>
        <w:spacing w:line="240" w:lineRule="auto"/>
      </w:pPr>
      <w:r>
        <w:t>Se validará si el cliente solicitó un servicio de paseador.</w:t>
      </w:r>
    </w:p>
    <w:p w:rsidR="42229D07" w:rsidP="4A5EB979" w:rsidRDefault="42229D07" w14:paraId="75F815D0" w14:textId="5ED660EE">
      <w:pPr>
        <w:spacing w:line="240" w:lineRule="auto"/>
      </w:pPr>
      <w:r>
        <w:t xml:space="preserve">Mensaje de error: </w:t>
      </w:r>
      <w:r w:rsidR="00BB6EA9">
        <w:t>“No existen contrataciones pendientes.”</w:t>
      </w:r>
    </w:p>
    <w:p w:rsidR="00BB6EA9" w:rsidP="4A5EB979" w:rsidRDefault="00BB6EA9" w14:paraId="295A141C" w14:textId="77777777">
      <w:pPr>
        <w:spacing w:line="240" w:lineRule="auto"/>
      </w:pPr>
    </w:p>
    <w:p w:rsidR="00BB6EA9" w:rsidP="4A5EB979" w:rsidRDefault="00BB6EA9" w14:paraId="5CA6D335" w14:textId="77777777">
      <w:pPr>
        <w:spacing w:line="240" w:lineRule="auto"/>
      </w:pPr>
    </w:p>
    <w:p w:rsidR="5216E58C" w:rsidP="341161D1" w:rsidRDefault="5216E58C" w14:paraId="26ED33F4" w14:textId="1B2EA616">
      <w:pPr>
        <w:pStyle w:val="Titulo2Numerado"/>
      </w:pPr>
      <w:r>
        <w:t xml:space="preserve"> </w:t>
      </w:r>
      <w:bookmarkStart w:name="_Toc1548532209" w:id="30"/>
      <w:r>
        <w:t>F06 – Interfaz de gestión de contrataciones</w:t>
      </w:r>
      <w:bookmarkEnd w:id="30"/>
    </w:p>
    <w:p w:rsidR="5216E58C" w:rsidP="341161D1" w:rsidRDefault="5216E58C" w14:paraId="43A4B446" w14:textId="77777777">
      <w:pPr>
        <w:pStyle w:val="Titulo3Numerado"/>
      </w:pPr>
      <w:bookmarkStart w:name="_Toc607080689" w:id="31"/>
      <w:r>
        <w:t>Acceso</w:t>
      </w:r>
      <w:bookmarkEnd w:id="31"/>
    </w:p>
    <w:p w:rsidR="5216E58C" w:rsidRDefault="5216E58C" w14:paraId="16E26DF6" w14:textId="77777777">
      <w:r>
        <w:t>Clientes</w:t>
      </w:r>
    </w:p>
    <w:p w:rsidR="5216E58C" w:rsidP="341161D1" w:rsidRDefault="5216E58C" w14:paraId="48400C4C" w14:textId="77777777">
      <w:pPr>
        <w:pStyle w:val="Titulo3Numerado"/>
      </w:pPr>
      <w:bookmarkStart w:name="_Toc1190791534" w:id="32"/>
      <w:r>
        <w:t>Descripción</w:t>
      </w:r>
      <w:bookmarkEnd w:id="32"/>
    </w:p>
    <w:p w:rsidR="214F33FB" w:rsidRDefault="214F33FB" w14:paraId="32BAB99C" w14:textId="5A85593F">
      <w:r w:rsidRPr="4A5EB979">
        <w:rPr>
          <w:rFonts w:eastAsia="Times New Roman" w:cs="Times New Roman"/>
          <w:szCs w:val="24"/>
        </w:rPr>
        <w:t>El cliente deberá poder visualizar en una interfaz diferente un listado con todos los paseadores y la cantidad de perros que tiene asignados actualmente.</w:t>
      </w:r>
    </w:p>
    <w:p w:rsidR="5216E58C" w:rsidP="341161D1" w:rsidRDefault="5216E58C" w14:paraId="48418FB9" w14:textId="77777777">
      <w:pPr>
        <w:pStyle w:val="Titulo3Numerado"/>
      </w:pPr>
      <w:bookmarkStart w:name="_Toc931162476" w:id="33"/>
      <w:r>
        <w:t>Interfaz de usuario</w:t>
      </w:r>
      <w:bookmarkEnd w:id="33"/>
    </w:p>
    <w:p w:rsidR="4092A276" w:rsidP="4A5EB979" w:rsidRDefault="00BB6EA9" w14:paraId="2388ABBE" w14:textId="33B0EC8C">
      <w:pPr>
        <w:spacing w:line="240" w:lineRule="auto"/>
      </w:pPr>
      <w:r w:rsidRPr="00BB6EA9">
        <w:drawing>
          <wp:inline distT="0" distB="0" distL="0" distR="0" wp14:anchorId="256F8131" wp14:editId="448139D4">
            <wp:extent cx="5400040" cy="1956435"/>
            <wp:effectExtent l="0" t="0" r="0" b="5715"/>
            <wp:docPr id="80091193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11937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6E58C" w:rsidP="341161D1" w:rsidRDefault="5216E58C" w14:paraId="6C734279" w14:textId="77777777">
      <w:pPr>
        <w:pStyle w:val="Titulo3Numerado"/>
      </w:pPr>
      <w:bookmarkStart w:name="_Toc1953154722" w:id="34"/>
      <w:r>
        <w:t>Validaciones</w:t>
      </w:r>
      <w:bookmarkEnd w:id="34"/>
    </w:p>
    <w:p w:rsidR="39A05001" w:rsidP="4A5EB979" w:rsidRDefault="39A05001" w14:paraId="057903EB" w14:textId="71E8161E">
      <w:pPr>
        <w:spacing w:line="240" w:lineRule="auto"/>
      </w:pPr>
      <w:r>
        <w:t>Al ser una interfaz informativa, y no tener la posibilidad de accionar los datos que la misma contiene, no se realizan validaciones.</w:t>
      </w:r>
    </w:p>
    <w:p w:rsidR="00BB6EA9" w:rsidP="4A5EB979" w:rsidRDefault="00BB6EA9" w14:paraId="0B815E2E" w14:textId="77777777">
      <w:pPr>
        <w:spacing w:line="240" w:lineRule="auto"/>
      </w:pPr>
    </w:p>
    <w:p w:rsidR="00BB6EA9" w:rsidP="4A5EB979" w:rsidRDefault="00BB6EA9" w14:paraId="067BCBF5" w14:textId="77777777">
      <w:pPr>
        <w:spacing w:line="240" w:lineRule="auto"/>
      </w:pPr>
    </w:p>
    <w:p w:rsidR="06D1CFDA" w:rsidP="341161D1" w:rsidRDefault="06D1CFDA" w14:paraId="25A0E7DE" w14:textId="7AF7E0A4">
      <w:pPr>
        <w:pStyle w:val="Titulo2Numerado"/>
      </w:pPr>
      <w:bookmarkStart w:name="_Toc1043790858" w:id="35"/>
      <w:r>
        <w:lastRenderedPageBreak/>
        <w:t>F07 – Interfaz de gestión de paseador</w:t>
      </w:r>
      <w:bookmarkEnd w:id="35"/>
    </w:p>
    <w:p w:rsidR="06D1CFDA" w:rsidP="006749A6" w:rsidRDefault="006749A6" w14:paraId="51F7E1C9" w14:textId="5BF2A103">
      <w:pPr>
        <w:pStyle w:val="Titulo3Numerado"/>
        <w:numPr>
          <w:ilvl w:val="0"/>
          <w:numId w:val="0"/>
        </w:numPr>
        <w:ind w:firstLine="708"/>
      </w:pPr>
      <w:bookmarkStart w:name="_Toc1466846437" w:id="36"/>
      <w:r>
        <w:t xml:space="preserve">2.7.1 </w:t>
      </w:r>
      <w:r w:rsidR="06D1CFDA">
        <w:t>Acceso</w:t>
      </w:r>
      <w:bookmarkEnd w:id="36"/>
    </w:p>
    <w:p w:rsidR="06D1CFDA" w:rsidRDefault="06D1CFDA" w14:paraId="001FA25E" w14:textId="1170D086">
      <w:r>
        <w:t>Paseador</w:t>
      </w:r>
    </w:p>
    <w:p w:rsidR="06D1CFDA" w:rsidP="341161D1" w:rsidRDefault="06D1CFDA" w14:paraId="40F9E12C" w14:textId="12C1DE9E">
      <w:pPr>
        <w:pStyle w:val="Titulo3Numerado"/>
      </w:pPr>
      <w:bookmarkStart w:name="_Toc1555471172" w:id="37"/>
      <w:r>
        <w:t>Descripción</w:t>
      </w:r>
      <w:bookmarkEnd w:id="37"/>
    </w:p>
    <w:p w:rsidR="06D1CFDA" w:rsidRDefault="06D1CFDA" w14:paraId="76533229" w14:textId="59EA5226">
      <w:r w:rsidRPr="4A5EB979">
        <w:rPr>
          <w:rFonts w:eastAsia="Times New Roman" w:cs="Times New Roman"/>
          <w:szCs w:val="24"/>
        </w:rPr>
        <w:t>Los paseadores gestionan sus perros asignados en la aplicación y aprueban contrataciones pendientes entre otros.</w:t>
      </w:r>
    </w:p>
    <w:p w:rsidR="06D1CFDA" w:rsidP="341161D1" w:rsidRDefault="06D1CFDA" w14:paraId="50FD2ADA" w14:textId="77777777">
      <w:pPr>
        <w:pStyle w:val="Titulo3Numerado"/>
      </w:pPr>
      <w:bookmarkStart w:name="_Toc653644831" w:id="38"/>
      <w:r>
        <w:t>Interfaz de usuario</w:t>
      </w:r>
      <w:bookmarkEnd w:id="38"/>
    </w:p>
    <w:p w:rsidR="08D0AAEB" w:rsidP="4A5EB979" w:rsidRDefault="00BB6EA9" w14:paraId="4470BE8B" w14:textId="463728C8">
      <w:pPr>
        <w:spacing w:line="240" w:lineRule="auto"/>
      </w:pPr>
      <w:r w:rsidRPr="00BB6EA9">
        <w:drawing>
          <wp:inline distT="0" distB="0" distL="0" distR="0" wp14:anchorId="4D245DDE" wp14:editId="1887D59A">
            <wp:extent cx="5400040" cy="2778125"/>
            <wp:effectExtent l="0" t="0" r="0" b="3175"/>
            <wp:docPr id="208510771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0771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A9" w:rsidP="4A5EB979" w:rsidRDefault="00BB6EA9" w14:paraId="3DC3FAF1" w14:textId="77777777">
      <w:pPr>
        <w:spacing w:line="240" w:lineRule="auto"/>
      </w:pPr>
    </w:p>
    <w:p w:rsidR="06D1CFDA" w:rsidP="341161D1" w:rsidRDefault="06D1CFDA" w14:paraId="363E284A" w14:textId="77777777">
      <w:pPr>
        <w:pStyle w:val="Titulo3Numerado"/>
      </w:pPr>
      <w:bookmarkStart w:name="_Toc151639742" w:id="39"/>
      <w:r>
        <w:t>Validaciones</w:t>
      </w:r>
      <w:bookmarkEnd w:id="39"/>
    </w:p>
    <w:p w:rsidR="00817A4B" w:rsidP="00817A4B" w:rsidRDefault="00817A4B" w14:paraId="73D7DF79" w14:textId="77777777">
      <w:pPr>
        <w:pStyle w:val="Prrafodelista"/>
        <w:spacing w:line="240" w:lineRule="auto"/>
        <w:ind w:left="360"/>
      </w:pPr>
      <w:r>
        <w:t xml:space="preserve">Cupos disponibles: </w:t>
      </w:r>
    </w:p>
    <w:p w:rsidR="00817A4B" w:rsidP="00817A4B" w:rsidRDefault="00817A4B" w14:paraId="3867FBA2" w14:textId="77777777">
      <w:pPr>
        <w:pStyle w:val="Prrafodelista"/>
        <w:spacing w:line="240" w:lineRule="auto"/>
        <w:ind w:left="360"/>
      </w:pPr>
    </w:p>
    <w:p w:rsidR="00817A4B" w:rsidP="00817A4B" w:rsidRDefault="00817A4B" w14:paraId="3BA50A7C" w14:textId="4FACEF5F">
      <w:pPr>
        <w:pStyle w:val="Prrafodelista"/>
        <w:spacing w:line="240" w:lineRule="auto"/>
        <w:ind w:left="360"/>
      </w:pPr>
      <w:r>
        <w:t>Se traerán a fin de seleccionar los paseadores cuales tengan cupos libres, en caso de que estos no tengan cupos, directamente se omitirán del campo desplegable.</w:t>
      </w:r>
    </w:p>
    <w:p w:rsidR="00817A4B" w:rsidP="00817A4B" w:rsidRDefault="00817A4B" w14:paraId="550D0AFF" w14:textId="77777777">
      <w:pPr>
        <w:pStyle w:val="Prrafodelista"/>
        <w:spacing w:line="240" w:lineRule="auto"/>
        <w:ind w:left="360"/>
      </w:pPr>
    </w:p>
    <w:p w:rsidR="03FB2B1A" w:rsidP="03FB2B1A" w:rsidRDefault="03FB2B1A" w14:paraId="560394B4" w14:textId="0FD97CAE">
      <w:pPr>
        <w:pStyle w:val="Prrafodelista"/>
        <w:spacing w:line="240" w:lineRule="auto"/>
        <w:ind w:left="360"/>
      </w:pPr>
    </w:p>
    <w:p w:rsidR="00817A4B" w:rsidP="00817A4B" w:rsidRDefault="00817A4B" w14:paraId="459015AE" w14:textId="70A3C016">
      <w:pPr>
        <w:pStyle w:val="Prrafodelista"/>
        <w:spacing w:line="240" w:lineRule="auto"/>
        <w:ind w:left="360"/>
      </w:pPr>
      <w:r>
        <w:t xml:space="preserve">Compatibilidad entre tamaños de perros: </w:t>
      </w:r>
    </w:p>
    <w:p w:rsidR="00817A4B" w:rsidP="00817A4B" w:rsidRDefault="00817A4B" w14:paraId="6DFE4BC0" w14:textId="77777777">
      <w:pPr>
        <w:pStyle w:val="Prrafodelista"/>
        <w:spacing w:line="240" w:lineRule="auto"/>
        <w:ind w:left="360"/>
      </w:pPr>
    </w:p>
    <w:p w:rsidR="5A22552A" w:rsidP="03FB2B1A" w:rsidRDefault="5A22552A" w14:paraId="20BF1700" w14:textId="4310517A">
      <w:pPr>
        <w:pStyle w:val="Prrafodelista"/>
        <w:spacing w:line="240" w:lineRule="auto"/>
        <w:ind w:left="360"/>
      </w:pPr>
      <w:r w:rsidR="5A22552A">
        <w:rPr/>
        <w:t>El sistema también aplicará una lógica de compatibilidad entre el tamaño del perro del cliente y los paseadores disponibles:</w:t>
      </w:r>
    </w:p>
    <w:p w:rsidR="03FB2B1A" w:rsidP="03FB2B1A" w:rsidRDefault="03FB2B1A" w14:paraId="4CEFF632" w14:textId="6EE532D5">
      <w:pPr>
        <w:pStyle w:val="Prrafodelista"/>
        <w:spacing w:line="240" w:lineRule="auto"/>
        <w:ind w:left="360"/>
      </w:pPr>
    </w:p>
    <w:p w:rsidR="5A22552A" w:rsidP="03FB2B1A" w:rsidRDefault="5A22552A" w14:paraId="202E0816" w14:textId="12D87A99">
      <w:pPr>
        <w:pStyle w:val="Prrafodelista"/>
        <w:spacing w:line="240" w:lineRule="auto"/>
        <w:ind w:left="360"/>
      </w:pPr>
      <w:r w:rsidR="5A22552A">
        <w:rPr/>
        <w:t>Si el perro del cliente es mediano:</w:t>
      </w:r>
      <w:r>
        <w:br/>
      </w:r>
      <w:r w:rsidR="5A22552A">
        <w:rPr/>
        <w:t>Se mostrarán todos los paseadores con cupos disponibles, sin importar los tamaños de perros que ya tengan asignados.</w:t>
      </w:r>
    </w:p>
    <w:p w:rsidR="03FB2B1A" w:rsidP="03FB2B1A" w:rsidRDefault="03FB2B1A" w14:paraId="311D2E6F" w14:textId="3C3A4418">
      <w:pPr>
        <w:pStyle w:val="Prrafodelista"/>
        <w:spacing w:line="240" w:lineRule="auto"/>
        <w:ind w:left="360"/>
      </w:pPr>
    </w:p>
    <w:p w:rsidR="5A22552A" w:rsidP="03FB2B1A" w:rsidRDefault="5A22552A" w14:paraId="623424B2" w14:textId="1B345DDA">
      <w:pPr>
        <w:pStyle w:val="Prrafodelista"/>
        <w:spacing w:line="240" w:lineRule="auto"/>
        <w:ind w:left="360"/>
      </w:pPr>
      <w:r w:rsidR="5A22552A">
        <w:rPr/>
        <w:t>Si el perro del cliente es grande:</w:t>
      </w:r>
      <w:r>
        <w:br/>
      </w:r>
      <w:r w:rsidR="5A22552A">
        <w:rPr/>
        <w:t>Se mostrarán los paseadores con cupos disponibles que no tengan perros chicos asignados. Es decir, se permitirán paseadores con perros medianos y grandes.</w:t>
      </w:r>
    </w:p>
    <w:p w:rsidR="03FB2B1A" w:rsidP="03FB2B1A" w:rsidRDefault="03FB2B1A" w14:paraId="53126EA2" w14:textId="4EF3C831">
      <w:pPr>
        <w:pStyle w:val="Prrafodelista"/>
        <w:spacing w:line="240" w:lineRule="auto"/>
        <w:ind w:left="360"/>
      </w:pPr>
    </w:p>
    <w:p w:rsidR="5A22552A" w:rsidP="03FB2B1A" w:rsidRDefault="5A22552A" w14:paraId="7F9A19F4" w14:textId="21173C4A">
      <w:pPr>
        <w:pStyle w:val="Prrafodelista"/>
        <w:spacing w:line="240" w:lineRule="auto"/>
        <w:ind w:left="360"/>
      </w:pPr>
      <w:r w:rsidR="5A22552A">
        <w:rPr/>
        <w:t>Si el perro del cliente es chico:</w:t>
      </w:r>
      <w:r>
        <w:br/>
      </w:r>
      <w:r w:rsidR="5A22552A">
        <w:rPr/>
        <w:t>Se mostrarán los paseadores con cupos disponibles que no tengan perros grandes asignados. Es decir, se permitirán paseadores con perros chicos y medianos.</w:t>
      </w:r>
    </w:p>
    <w:p w:rsidR="00B10BA3" w:rsidP="00B10BA3" w:rsidRDefault="00B10BA3" w14:paraId="34133CDD" w14:textId="1BBBA7B8">
      <w:pPr>
        <w:spacing w:line="240" w:lineRule="auto"/>
      </w:pPr>
    </w:p>
    <w:p w:rsidR="00817A4B" w:rsidP="00817A4B" w:rsidRDefault="00817A4B" w14:paraId="61B9A4FE" w14:textId="1DBFF7E1">
      <w:pPr>
        <w:pStyle w:val="Titulo2Numerado"/>
      </w:pPr>
      <w:r>
        <w:t>F0</w:t>
      </w:r>
      <w:r>
        <w:t>8</w:t>
      </w:r>
      <w:r>
        <w:t xml:space="preserve"> – Interfaz de </w:t>
      </w:r>
      <w:r>
        <w:t>información sobre los perros asignados</w:t>
      </w:r>
    </w:p>
    <w:p w:rsidR="00817A4B" w:rsidP="00817A4B" w:rsidRDefault="00817A4B" w14:paraId="29FB859B" w14:textId="77777777">
      <w:pPr>
        <w:pStyle w:val="Titulo3Numerado"/>
        <w:numPr>
          <w:ilvl w:val="0"/>
          <w:numId w:val="0"/>
        </w:numPr>
        <w:ind w:firstLine="708"/>
      </w:pPr>
      <w:r>
        <w:t>2.7.1 Acceso</w:t>
      </w:r>
    </w:p>
    <w:p w:rsidR="00817A4B" w:rsidP="00817A4B" w:rsidRDefault="00817A4B" w14:paraId="31416347" w14:textId="77777777">
      <w:r>
        <w:t>Paseador</w:t>
      </w:r>
    </w:p>
    <w:p w:rsidR="00817A4B" w:rsidP="00817A4B" w:rsidRDefault="00817A4B" w14:paraId="348A57B6" w14:textId="77777777">
      <w:pPr>
        <w:pStyle w:val="Titulo3Numerado"/>
      </w:pPr>
      <w:r>
        <w:t>Descripción</w:t>
      </w:r>
    </w:p>
    <w:p w:rsidR="00817A4B" w:rsidP="00817A4B" w:rsidRDefault="00817A4B" w14:paraId="3A53AE72" w14:textId="3C49AD5D">
      <w:r w:rsidRPr="4A5EB979">
        <w:rPr>
          <w:rFonts w:eastAsia="Times New Roman" w:cs="Times New Roman"/>
          <w:szCs w:val="24"/>
        </w:rPr>
        <w:t>Los paseadores</w:t>
      </w:r>
      <w:r>
        <w:rPr>
          <w:rFonts w:eastAsia="Times New Roman" w:cs="Times New Roman"/>
          <w:szCs w:val="24"/>
        </w:rPr>
        <w:t xml:space="preserve"> podrán ver sus perros que tiene asignados hasta el momento, al igual que información extra. </w:t>
      </w:r>
      <w:proofErr w:type="gramStart"/>
      <w:r>
        <w:rPr>
          <w:rFonts w:eastAsia="Times New Roman" w:cs="Times New Roman"/>
          <w:szCs w:val="24"/>
        </w:rPr>
        <w:t>Como</w:t>
      </w:r>
      <w:proofErr w:type="gramEnd"/>
      <w:r>
        <w:rPr>
          <w:rFonts w:eastAsia="Times New Roman" w:cs="Times New Roman"/>
          <w:szCs w:val="24"/>
        </w:rPr>
        <w:t xml:space="preserve"> por ejemplo, cupos ocupados, </w:t>
      </w:r>
      <w:proofErr w:type="gramStart"/>
      <w:r>
        <w:rPr>
          <w:rFonts w:eastAsia="Times New Roman" w:cs="Times New Roman"/>
          <w:szCs w:val="24"/>
        </w:rPr>
        <w:t>cupos máximo</w:t>
      </w:r>
      <w:proofErr w:type="gramEnd"/>
      <w:r>
        <w:rPr>
          <w:rFonts w:eastAsia="Times New Roman" w:cs="Times New Roman"/>
          <w:szCs w:val="24"/>
        </w:rPr>
        <w:t>, nombre del perro, etc.</w:t>
      </w:r>
    </w:p>
    <w:p w:rsidR="00817A4B" w:rsidP="00817A4B" w:rsidRDefault="00817A4B" w14:paraId="37581046" w14:textId="77777777">
      <w:pPr>
        <w:pStyle w:val="Titulo3Numerado"/>
      </w:pPr>
      <w:r>
        <w:t>Interfaz de usuario</w:t>
      </w:r>
    </w:p>
    <w:p w:rsidR="00817A4B" w:rsidP="00817A4B" w:rsidRDefault="00817A4B" w14:paraId="4875247F" w14:textId="192310E6">
      <w:pPr>
        <w:spacing w:line="240" w:lineRule="auto"/>
      </w:pPr>
      <w:r w:rsidRPr="00817A4B">
        <w:drawing>
          <wp:inline distT="0" distB="0" distL="0" distR="0" wp14:anchorId="714C0FB5" wp14:editId="02FDE566">
            <wp:extent cx="5400040" cy="1689100"/>
            <wp:effectExtent l="0" t="0" r="0" b="6350"/>
            <wp:docPr id="2429195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19549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4B" w:rsidP="00817A4B" w:rsidRDefault="00817A4B" w14:paraId="5105F886" w14:textId="77777777">
      <w:pPr>
        <w:spacing w:line="240" w:lineRule="auto"/>
      </w:pPr>
    </w:p>
    <w:p w:rsidR="00817A4B" w:rsidP="00817A4B" w:rsidRDefault="00817A4B" w14:paraId="6D1C0518" w14:textId="77777777">
      <w:pPr>
        <w:pStyle w:val="Titulo3Numerado"/>
      </w:pPr>
      <w:r>
        <w:t>Validaciones</w:t>
      </w:r>
    </w:p>
    <w:p w:rsidR="00817A4B" w:rsidP="00817A4B" w:rsidRDefault="00817A4B" w14:paraId="78E74204" w14:textId="77777777">
      <w:pPr>
        <w:pStyle w:val="Prrafodelista"/>
        <w:spacing w:line="240" w:lineRule="auto"/>
        <w:ind w:left="360"/>
      </w:pPr>
      <w:r>
        <w:t>Al ser una interfaz informativa, y no tener la posibilidad de accionar los datos que la misma contiene, no se realizan validaciones.</w:t>
      </w:r>
    </w:p>
    <w:sectPr w:rsidR="00817A4B" w:rsidSect="00505622">
      <w:footerReference w:type="default" r:id="rId21"/>
      <w:pgSz w:w="11906" w:h="16838" w:orient="portrait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4451" w:rsidP="00505622" w:rsidRDefault="00F94451" w14:paraId="7097726F" w14:textId="77777777">
      <w:pPr>
        <w:spacing w:after="0" w:line="240" w:lineRule="auto"/>
      </w:pPr>
      <w:r>
        <w:separator/>
      </w:r>
    </w:p>
  </w:endnote>
  <w:endnote w:type="continuationSeparator" w:id="0">
    <w:p w:rsidR="00F94451" w:rsidP="00505622" w:rsidRDefault="00F94451" w14:paraId="1EE0EA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8664499"/>
      <w:docPartObj>
        <w:docPartGallery w:val="Page Numbers (Bottom of Page)"/>
        <w:docPartUnique/>
      </w:docPartObj>
    </w:sdtPr>
    <w:sdtContent>
      <w:p w:rsidR="00B74B10" w:rsidRDefault="00B74B10" w14:paraId="741E5E45" w14:textId="7777777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A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4B10" w:rsidRDefault="00B74B10" w14:paraId="4C13804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4451" w:rsidP="00505622" w:rsidRDefault="00F94451" w14:paraId="29B6C174" w14:textId="77777777">
      <w:pPr>
        <w:spacing w:after="0" w:line="240" w:lineRule="auto"/>
      </w:pPr>
      <w:r>
        <w:separator/>
      </w:r>
    </w:p>
  </w:footnote>
  <w:footnote w:type="continuationSeparator" w:id="0">
    <w:p w:rsidR="00F94451" w:rsidP="00505622" w:rsidRDefault="00F94451" w14:paraId="1997B8A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6e0e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a5d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808E4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E46BF6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A4C0E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C42F8B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79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A746FD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4730F96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A056703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EE67EAF"/>
    <w:multiLevelType w:val="multilevel"/>
    <w:tmpl w:val="A4D8603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32">
    <w:abstractNumId w:val="13"/>
  </w:num>
  <w:num w:numId="31">
    <w:abstractNumId w:val="12"/>
  </w:num>
  <w:num w:numId="1" w16cid:durableId="1053819757">
    <w:abstractNumId w:val="3"/>
  </w:num>
  <w:num w:numId="2" w16cid:durableId="5520021">
    <w:abstractNumId w:val="4"/>
  </w:num>
  <w:num w:numId="3" w16cid:durableId="743113824">
    <w:abstractNumId w:val="4"/>
  </w:num>
  <w:num w:numId="4" w16cid:durableId="903374007">
    <w:abstractNumId w:val="4"/>
  </w:num>
  <w:num w:numId="5" w16cid:durableId="2123069731">
    <w:abstractNumId w:val="4"/>
  </w:num>
  <w:num w:numId="6" w16cid:durableId="469177288">
    <w:abstractNumId w:val="4"/>
  </w:num>
  <w:num w:numId="7" w16cid:durableId="604383111">
    <w:abstractNumId w:val="6"/>
  </w:num>
  <w:num w:numId="8" w16cid:durableId="1223712464">
    <w:abstractNumId w:val="4"/>
  </w:num>
  <w:num w:numId="9" w16cid:durableId="592400467">
    <w:abstractNumId w:val="4"/>
  </w:num>
  <w:num w:numId="10" w16cid:durableId="1140878460">
    <w:abstractNumId w:val="4"/>
  </w:num>
  <w:num w:numId="11" w16cid:durableId="2037848391">
    <w:abstractNumId w:val="4"/>
  </w:num>
  <w:num w:numId="12" w16cid:durableId="1251238908">
    <w:abstractNumId w:val="4"/>
  </w:num>
  <w:num w:numId="13" w16cid:durableId="1498110923">
    <w:abstractNumId w:val="4"/>
  </w:num>
  <w:num w:numId="14" w16cid:durableId="853227358">
    <w:abstractNumId w:val="4"/>
  </w:num>
  <w:num w:numId="15" w16cid:durableId="911962464">
    <w:abstractNumId w:val="6"/>
  </w:num>
  <w:num w:numId="16" w16cid:durableId="1954557401">
    <w:abstractNumId w:val="6"/>
  </w:num>
  <w:num w:numId="17" w16cid:durableId="195390376">
    <w:abstractNumId w:val="4"/>
  </w:num>
  <w:num w:numId="18" w16cid:durableId="595333503">
    <w:abstractNumId w:val="4"/>
  </w:num>
  <w:num w:numId="19" w16cid:durableId="1415543066">
    <w:abstractNumId w:val="7"/>
  </w:num>
  <w:num w:numId="20" w16cid:durableId="911308535">
    <w:abstractNumId w:val="6"/>
  </w:num>
  <w:num w:numId="21" w16cid:durableId="1532185669">
    <w:abstractNumId w:val="4"/>
  </w:num>
  <w:num w:numId="22" w16cid:durableId="1009794213">
    <w:abstractNumId w:val="8"/>
  </w:num>
  <w:num w:numId="23" w16cid:durableId="1273784291">
    <w:abstractNumId w:val="6"/>
  </w:num>
  <w:num w:numId="24" w16cid:durableId="981157434">
    <w:abstractNumId w:val="10"/>
  </w:num>
  <w:num w:numId="25" w16cid:durableId="543103505">
    <w:abstractNumId w:val="5"/>
  </w:num>
  <w:num w:numId="26" w16cid:durableId="623510452">
    <w:abstractNumId w:val="9"/>
  </w:num>
  <w:num w:numId="27" w16cid:durableId="1031764963">
    <w:abstractNumId w:val="0"/>
  </w:num>
  <w:num w:numId="28" w16cid:durableId="1669750694">
    <w:abstractNumId w:val="2"/>
  </w:num>
  <w:num w:numId="29" w16cid:durableId="2025402666">
    <w:abstractNumId w:val="1"/>
  </w:num>
  <w:num w:numId="30" w16cid:durableId="12891204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trackRevisions w:val="false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147E4D"/>
    <w:rsid w:val="00000000"/>
    <w:rsid w:val="0002364A"/>
    <w:rsid w:val="0003056D"/>
    <w:rsid w:val="00066724"/>
    <w:rsid w:val="000A5606"/>
    <w:rsid w:val="000F1E36"/>
    <w:rsid w:val="00144FFD"/>
    <w:rsid w:val="00147E4D"/>
    <w:rsid w:val="00173F40"/>
    <w:rsid w:val="001B3DA7"/>
    <w:rsid w:val="001E5601"/>
    <w:rsid w:val="002005DE"/>
    <w:rsid w:val="002873A7"/>
    <w:rsid w:val="00293112"/>
    <w:rsid w:val="002A5A58"/>
    <w:rsid w:val="002D0AE0"/>
    <w:rsid w:val="002F66DB"/>
    <w:rsid w:val="003563B8"/>
    <w:rsid w:val="00385C20"/>
    <w:rsid w:val="003B2E1C"/>
    <w:rsid w:val="003B3136"/>
    <w:rsid w:val="003F42C3"/>
    <w:rsid w:val="00450F51"/>
    <w:rsid w:val="004552A2"/>
    <w:rsid w:val="00464362"/>
    <w:rsid w:val="00486C9C"/>
    <w:rsid w:val="004A4B2C"/>
    <w:rsid w:val="004B52F8"/>
    <w:rsid w:val="004C0F2F"/>
    <w:rsid w:val="004F578C"/>
    <w:rsid w:val="00505622"/>
    <w:rsid w:val="0057347F"/>
    <w:rsid w:val="005A248B"/>
    <w:rsid w:val="005A77D1"/>
    <w:rsid w:val="005C03C0"/>
    <w:rsid w:val="005F7F03"/>
    <w:rsid w:val="00606FC5"/>
    <w:rsid w:val="0063289F"/>
    <w:rsid w:val="006353B4"/>
    <w:rsid w:val="006461AA"/>
    <w:rsid w:val="006749A6"/>
    <w:rsid w:val="006B7EA0"/>
    <w:rsid w:val="006C2E60"/>
    <w:rsid w:val="00775A92"/>
    <w:rsid w:val="00791CA2"/>
    <w:rsid w:val="007A1A65"/>
    <w:rsid w:val="007E4887"/>
    <w:rsid w:val="00817A4B"/>
    <w:rsid w:val="008254D6"/>
    <w:rsid w:val="008464F4"/>
    <w:rsid w:val="0085080E"/>
    <w:rsid w:val="00865DC0"/>
    <w:rsid w:val="008726EF"/>
    <w:rsid w:val="00896DB6"/>
    <w:rsid w:val="008E5B43"/>
    <w:rsid w:val="00931665"/>
    <w:rsid w:val="009527C8"/>
    <w:rsid w:val="009607B2"/>
    <w:rsid w:val="00987957"/>
    <w:rsid w:val="009E42A8"/>
    <w:rsid w:val="00A024D0"/>
    <w:rsid w:val="00A05B82"/>
    <w:rsid w:val="00A162F3"/>
    <w:rsid w:val="00A25E1F"/>
    <w:rsid w:val="00A417C3"/>
    <w:rsid w:val="00A546AC"/>
    <w:rsid w:val="00A64141"/>
    <w:rsid w:val="00A804B6"/>
    <w:rsid w:val="00A8065D"/>
    <w:rsid w:val="00A8366A"/>
    <w:rsid w:val="00A925F4"/>
    <w:rsid w:val="00B10BA3"/>
    <w:rsid w:val="00B33E0E"/>
    <w:rsid w:val="00B74B10"/>
    <w:rsid w:val="00BB6EA9"/>
    <w:rsid w:val="00BD63F4"/>
    <w:rsid w:val="00BF376F"/>
    <w:rsid w:val="00C16F32"/>
    <w:rsid w:val="00C34F75"/>
    <w:rsid w:val="00C6312A"/>
    <w:rsid w:val="00C7460D"/>
    <w:rsid w:val="00C843F6"/>
    <w:rsid w:val="00CC0C71"/>
    <w:rsid w:val="00D06601"/>
    <w:rsid w:val="00D353D1"/>
    <w:rsid w:val="00D365B4"/>
    <w:rsid w:val="00D3672C"/>
    <w:rsid w:val="00D709E8"/>
    <w:rsid w:val="00DB2AEF"/>
    <w:rsid w:val="00DC4D30"/>
    <w:rsid w:val="00E17956"/>
    <w:rsid w:val="00E3307C"/>
    <w:rsid w:val="00E4527F"/>
    <w:rsid w:val="00E8090A"/>
    <w:rsid w:val="00EE3347"/>
    <w:rsid w:val="00F94451"/>
    <w:rsid w:val="00FB60C8"/>
    <w:rsid w:val="00FD6A92"/>
    <w:rsid w:val="017A6D3A"/>
    <w:rsid w:val="03FB2B1A"/>
    <w:rsid w:val="053A96B4"/>
    <w:rsid w:val="06D1CFDA"/>
    <w:rsid w:val="06EB3963"/>
    <w:rsid w:val="07573E4C"/>
    <w:rsid w:val="08D0AAEB"/>
    <w:rsid w:val="0CFD486E"/>
    <w:rsid w:val="0F139632"/>
    <w:rsid w:val="10395738"/>
    <w:rsid w:val="13CB7857"/>
    <w:rsid w:val="19163093"/>
    <w:rsid w:val="1A2E072E"/>
    <w:rsid w:val="1A4A567B"/>
    <w:rsid w:val="1B900CEE"/>
    <w:rsid w:val="1C297833"/>
    <w:rsid w:val="1D59E674"/>
    <w:rsid w:val="1D6FBD61"/>
    <w:rsid w:val="1EAEA76D"/>
    <w:rsid w:val="1EB64DA4"/>
    <w:rsid w:val="2040D94B"/>
    <w:rsid w:val="208A7D26"/>
    <w:rsid w:val="214F33FB"/>
    <w:rsid w:val="22284145"/>
    <w:rsid w:val="2474A1FC"/>
    <w:rsid w:val="26B03CDF"/>
    <w:rsid w:val="2A497F74"/>
    <w:rsid w:val="2AD10678"/>
    <w:rsid w:val="3201C455"/>
    <w:rsid w:val="3325CD97"/>
    <w:rsid w:val="341161D1"/>
    <w:rsid w:val="3717F43E"/>
    <w:rsid w:val="380A2871"/>
    <w:rsid w:val="39091428"/>
    <w:rsid w:val="39A05001"/>
    <w:rsid w:val="3FD61D9F"/>
    <w:rsid w:val="40555BA0"/>
    <w:rsid w:val="408EF196"/>
    <w:rsid w:val="4092A276"/>
    <w:rsid w:val="42229D07"/>
    <w:rsid w:val="429023D4"/>
    <w:rsid w:val="436B0955"/>
    <w:rsid w:val="46209097"/>
    <w:rsid w:val="4949109A"/>
    <w:rsid w:val="4A5EB979"/>
    <w:rsid w:val="4BB798A7"/>
    <w:rsid w:val="4BBDBD7D"/>
    <w:rsid w:val="4D8920EB"/>
    <w:rsid w:val="51EA6E75"/>
    <w:rsid w:val="5216E58C"/>
    <w:rsid w:val="52AEE892"/>
    <w:rsid w:val="553C4A33"/>
    <w:rsid w:val="5754B549"/>
    <w:rsid w:val="59119538"/>
    <w:rsid w:val="59B60920"/>
    <w:rsid w:val="5A22552A"/>
    <w:rsid w:val="5A9007FA"/>
    <w:rsid w:val="5AB4978F"/>
    <w:rsid w:val="5B38CFBC"/>
    <w:rsid w:val="5E3FB81D"/>
    <w:rsid w:val="606C3D3B"/>
    <w:rsid w:val="60CF4AB3"/>
    <w:rsid w:val="61E41AAC"/>
    <w:rsid w:val="622AAA07"/>
    <w:rsid w:val="65B88BB2"/>
    <w:rsid w:val="6698B096"/>
    <w:rsid w:val="67FB1341"/>
    <w:rsid w:val="698FE927"/>
    <w:rsid w:val="760B11C9"/>
    <w:rsid w:val="774E28E4"/>
    <w:rsid w:val="794AA408"/>
    <w:rsid w:val="7B90761C"/>
    <w:rsid w:val="7CF25388"/>
    <w:rsid w:val="7E96D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4E11"/>
  <w15:docId w15:val="{416697F0-A057-40FA-B4A5-5003F6A0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7A4B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styleId="Ttulo1Car" w:customStyle="1">
    <w:name w:val="Título 1 Car"/>
    <w:aliases w:val="Título 1_SN Car"/>
    <w:basedOn w:val="Fuentedeprrafopredeter"/>
    <w:link w:val="Ttulo1"/>
    <w:uiPriority w:val="9"/>
    <w:rsid w:val="002D0AE0"/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styleId="TituloNoIndice" w:customStyle="1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styleId="Titulo1Numerado" w:customStyle="1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styleId="TituloNoIndiceCar" w:customStyle="1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styleId="Titulo2Numerado" w:customStyle="1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16"/>
      </w:numPr>
      <w:outlineLvl w:val="1"/>
    </w:pPr>
    <w:rPr>
      <w:sz w:val="28"/>
    </w:rPr>
  </w:style>
  <w:style w:type="character" w:styleId="Titulo1NumeradoCar" w:customStyle="1">
    <w:name w:val="Titulo1_Numerado Car"/>
    <w:basedOn w:val="Ttulo1Car"/>
    <w:link w:val="Titulo1Numerado"/>
    <w:rsid w:val="002D0AE0"/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Titulo3Numerado" w:customStyle="1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outlineLvl w:val="2"/>
    </w:pPr>
    <w:rPr>
      <w:sz w:val="28"/>
    </w:rPr>
  </w:style>
  <w:style w:type="character" w:styleId="Titulo2NumeradoCar" w:customStyle="1">
    <w:name w:val="Titulo2_Numerado Car"/>
    <w:basedOn w:val="Titulo1NumeradoCar"/>
    <w:link w:val="Titulo2Numerado"/>
    <w:rsid w:val="000F1E36"/>
    <w:rPr>
      <w:rFonts w:ascii="Times New Roman" w:hAnsi="Times New Roman" w:eastAsiaTheme="majorEastAsia" w:cstheme="majorBidi"/>
      <w:b/>
      <w:bCs/>
      <w:sz w:val="28"/>
      <w:szCs w:val="28"/>
    </w:rPr>
  </w:style>
  <w:style w:type="character" w:styleId="Titulo3NumeradoCar" w:customStyle="1">
    <w:name w:val="Titulo3_Numerado Car"/>
    <w:basedOn w:val="Titulo1NumeradoCar"/>
    <w:link w:val="Titulo3Numerado"/>
    <w:rsid w:val="000F1E36"/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EndNoteBibliographyTitle" w:customStyle="1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styleId="EndNoteBibliographyTitleCar" w:customStyle="1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EndNoteBibliography" w:customStyle="1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styleId="EndNoteBibliographyCar" w:customStyle="1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styleId="TituloIlustracinTabla" w:customStyle="1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styleId="DescripcinCar" w:customStyle="1">
    <w:name w:val="Descripción Car"/>
    <w:aliases w:val="INDEPEND Car"/>
    <w:basedOn w:val="Fuentedeprrafopredeter"/>
    <w:link w:val="Descripcin"/>
    <w:rsid w:val="0003056D"/>
    <w:rPr>
      <w:rFonts w:ascii="Times New Roman" w:hAnsi="Times New Roman" w:eastAsia="Times New Roman" w:cs="Times New Roman"/>
      <w:bCs/>
      <w:sz w:val="24"/>
      <w:lang w:val="es-ES_tradnl" w:eastAsia="es-UY"/>
    </w:rPr>
  </w:style>
  <w:style w:type="character" w:styleId="TituloIlustracinTablaCar" w:customStyle="1">
    <w:name w:val="Titulo_Ilustración_Tabla Car"/>
    <w:basedOn w:val="DescripcinCar"/>
    <w:link w:val="TituloIlustracinTabla"/>
    <w:rsid w:val="0003056D"/>
    <w:rPr>
      <w:rFonts w:ascii="Times New Roman" w:hAnsi="Times New Roman" w:eastAsia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fontTable" Target="fontTable.xml" Id="rId22" /><Relationship Type="http://schemas.openxmlformats.org/officeDocument/2006/relationships/image" Target="/media/imagec.png" Id="Rd70c1729882045be" /><Relationship Type="http://schemas.openxmlformats.org/officeDocument/2006/relationships/image" Target="/media/imaged.png" Id="R9ce52d4f8f43440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lantillaDocumentoAnalisisObligatorioP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D3499-51D0-43DD-A39E-7CB3068F3B0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PlantillaDocumentoAnalisisObligatorioP1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Franco Brajús</dc:creator>
  <lastModifiedBy>Nicolai Millán</lastModifiedBy>
  <revision>3</revision>
  <lastPrinted>2025-05-29T01:32:00.0000000Z</lastPrinted>
  <dcterms:created xsi:type="dcterms:W3CDTF">2025-06-24T22:21:00.0000000Z</dcterms:created>
  <dcterms:modified xsi:type="dcterms:W3CDTF">2025-06-26T12:49:10.5928816Z</dcterms:modified>
</coreProperties>
</file>